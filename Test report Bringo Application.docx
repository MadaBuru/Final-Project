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76B3A" w14:textId="77777777" w:rsidR="00685117" w:rsidRDefault="00E47672" w:rsidP="00E47672">
      <w:pPr>
        <w:spacing w:before="0"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0F8455B0" wp14:editId="62D80B1D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Straight Connector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165D6C9" id="Straight Connector 2" o:spid="_x0000_s1026" alt="&quot;&quot;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8496b0 [1951]" strokeweight="3pt">
                <w10:wrap anchory="page"/>
                <w10:anchorlock/>
              </v:line>
            </w:pict>
          </mc:Fallback>
        </mc:AlternateContent>
      </w:r>
      <w:r w:rsidR="00685117">
        <w:rPr>
          <w:noProof/>
          <w:color w:val="44546A" w:themeColor="text2"/>
        </w:rPr>
        <mc:AlternateContent>
          <mc:Choice Requires="wpg">
            <w:drawing>
              <wp:anchor distT="0" distB="0" distL="114300" distR="114300" simplePos="0" relativeHeight="251660288" behindDoc="1" locked="1" layoutInCell="1" allowOverlap="1" wp14:anchorId="152F50FF" wp14:editId="53430AF8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504" cy="10058400"/>
                <wp:effectExtent l="0" t="0" r="6350" b="0"/>
                <wp:wrapNone/>
                <wp:docPr id="2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504" cy="10058400"/>
                          <a:chOff x="0" y="0"/>
                          <a:chExt cx="7464425" cy="10059670"/>
                        </a:xfrm>
                      </wpg:grpSpPr>
                      <pic:pic xmlns:pic="http://schemas.openxmlformats.org/drawingml/2006/picture">
                        <pic:nvPicPr>
                          <pic:cNvPr id="1223273499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6179"/>
                                    </a14:imgEffect>
                                    <a14:imgEffect>
                                      <a14:saturation sat="49000"/>
                                    </a14:imgEffect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" r="23178"/>
                          <a:stretch/>
                        </pic:blipFill>
                        <pic:spPr bwMode="auto">
                          <a:xfrm>
                            <a:off x="533400" y="3977640"/>
                            <a:ext cx="6931025" cy="608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709795" cy="80860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609346" id="Group 2" o:spid="_x0000_s1026" alt="Grouped object with shape and image" style="position:absolute;margin-left:-11.5pt;margin-top:-36pt;width:587.5pt;height:11in;z-index:-251656192;mso-width-relative:margin;mso-height-relative:margin" coordsize="74644,10059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334;top:39776;width:69310;height:6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">
                  <v:imagedata r:id="rId13" o:title="" cropleft="9f" cropright="15190f" recolortarget="black"/>
                </v:shape>
                <v:rect id="Rectangle 1" o:spid="_x0000_s1028" style="position:absolute;width:47097;height:80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" fillcolor="#d5dce4 [671]" stroked="f" strokeweight="2pt">
                  <v:fill opacity="19789f"/>
                </v:rect>
                <w10:anchorlock/>
              </v:group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10800"/>
      </w:tblGrid>
      <w:tr w:rsidR="00E47672" w14:paraId="3ED0A541" w14:textId="77777777" w:rsidTr="00E47672">
        <w:trPr>
          <w:trHeight w:val="726"/>
        </w:trPr>
        <w:tc>
          <w:tcPr>
            <w:tcW w:w="10800" w:type="dxa"/>
          </w:tcPr>
          <w:bookmarkStart w:id="0" w:name="_Toc321147011" w:displacedByCustomXml="next"/>
          <w:bookmarkStart w:id="1" w:name="_Toc318189312" w:displacedByCustomXml="next"/>
          <w:bookmarkStart w:id="2" w:name="_Toc318188327" w:displacedByCustomXml="next"/>
          <w:bookmarkStart w:id="3" w:name="_Toc318188227" w:displacedByCustomXml="next"/>
          <w:bookmarkStart w:id="4" w:name="_Toc321147149" w:displacedByCustomXml="next"/>
          <w:sdt>
            <w:sdtPr>
              <w:id w:val="720020519"/>
              <w:placeholder>
                <w:docPart w:val="1B4403C3CC304C93BB63433FB538E294"/>
              </w:placeholder>
              <w15:appearance w15:val="hidden"/>
            </w:sdtPr>
            <w:sdtEndPr>
              <w:rPr>
                <w:rStyle w:val="TitleChar"/>
                <w:b w:val="0"/>
                <w:caps w:val="0"/>
              </w:rPr>
            </w:sdtEndPr>
            <w:sdtContent>
              <w:p w14:paraId="3FF2793C" w14:textId="77777777" w:rsidR="003D13D9" w:rsidRDefault="003D13D9" w:rsidP="00E47672">
                <w:pPr>
                  <w:pStyle w:val="Title"/>
                </w:pPr>
                <w:r>
                  <w:t xml:space="preserve">test </w:t>
                </w:r>
              </w:p>
              <w:p w14:paraId="35F97A2B" w14:textId="5067FA19" w:rsidR="00E47672" w:rsidRPr="00E47672" w:rsidRDefault="003D13D9" w:rsidP="00E47672">
                <w:pPr>
                  <w:pStyle w:val="Title"/>
                </w:pPr>
                <w:r>
                  <w:t>report</w:t>
                </w:r>
              </w:p>
            </w:sdtContent>
          </w:sdt>
        </w:tc>
      </w:tr>
      <w:tr w:rsidR="00E47672" w14:paraId="41855127" w14:textId="77777777" w:rsidTr="00E47672">
        <w:trPr>
          <w:trHeight w:val="726"/>
        </w:trPr>
        <w:tc>
          <w:tcPr>
            <w:tcW w:w="10800" w:type="dxa"/>
          </w:tcPr>
          <w:p w14:paraId="65607C16" w14:textId="7BAFBD59" w:rsidR="00E47672" w:rsidRPr="00206B7B" w:rsidRDefault="00000000" w:rsidP="00E47672">
            <w:pPr>
              <w:pStyle w:val="Subtitle"/>
            </w:pPr>
            <w:sdt>
              <w:sdtPr>
                <w:id w:val="-1640336837"/>
                <w:placeholder>
                  <w:docPart w:val="2EF8A5D00E1041C7AEAA4CAAF4909F38"/>
                </w:placeholder>
                <w15:appearance w15:val="hidden"/>
              </w:sdtPr>
              <w:sdtContent>
                <w:r w:rsidR="003D13D9" w:rsidRPr="003D13D9">
                  <w:rPr>
                    <w:color w:val="DA1E00" w:themeColor="accent2" w:themeShade="BF"/>
                  </w:rPr>
                  <w:t>bringo mobile application</w:t>
                </w:r>
              </w:sdtContent>
            </w:sdt>
          </w:p>
        </w:tc>
      </w:tr>
      <w:tr w:rsidR="00E47672" w14:paraId="0316D46A" w14:textId="77777777" w:rsidTr="00E47672">
        <w:trPr>
          <w:trHeight w:val="8091"/>
        </w:trPr>
        <w:tc>
          <w:tcPr>
            <w:tcW w:w="10800" w:type="dxa"/>
          </w:tcPr>
          <w:p w14:paraId="328713FE" w14:textId="77777777" w:rsidR="00E47672" w:rsidRPr="00206B7B" w:rsidRDefault="00E47672" w:rsidP="00E47672">
            <w:pPr>
              <w:pStyle w:val="ContactInfo"/>
            </w:pPr>
          </w:p>
        </w:tc>
      </w:tr>
      <w:tr w:rsidR="00FE1397" w14:paraId="24DE58D6" w14:textId="77777777" w:rsidTr="00E47672">
        <w:trPr>
          <w:trHeight w:val="726"/>
        </w:trPr>
        <w:tc>
          <w:tcPr>
            <w:tcW w:w="10800" w:type="dxa"/>
          </w:tcPr>
          <w:p w14:paraId="1DDF9185" w14:textId="4023B664" w:rsidR="00FE1397" w:rsidRPr="00E47672" w:rsidRDefault="003D13D9" w:rsidP="00E47672">
            <w:pPr>
              <w:pStyle w:val="ContactInfo"/>
            </w:pPr>
            <w:r>
              <w:t>Madalina buruiana   date: 19.04.2023</w:t>
            </w:r>
          </w:p>
        </w:tc>
      </w:tr>
    </w:tbl>
    <w:p w14:paraId="654F2EE8" w14:textId="77777777" w:rsidR="0074501E" w:rsidRDefault="0074501E" w:rsidP="00101A18">
      <w:pPr>
        <w:pStyle w:val="Heading1"/>
        <w:sectPr w:rsidR="0074501E" w:rsidSect="005019BD">
          <w:footerReference w:type="default" r:id="rId14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bookmarkEnd w:id="4"/>
    <w:bookmarkEnd w:id="3"/>
    <w:bookmarkEnd w:id="2"/>
    <w:bookmarkEnd w:id="1"/>
    <w:bookmarkEnd w:id="0"/>
    <w:p w14:paraId="149ABE54" w14:textId="2A51016F" w:rsidR="001638F6" w:rsidRDefault="001638F6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1347BDD1" w14:textId="3FF10E86" w:rsidR="00B46D07" w:rsidRPr="00B46D07" w:rsidRDefault="00B46D07" w:rsidP="00B46D07">
      <w:pPr>
        <w:spacing w:before="480" w:after="120" w:line="240" w:lineRule="exact"/>
        <w:rPr>
          <w:rFonts w:ascii="Verdana" w:eastAsia="Times New Roman" w:hAnsi="Verdana" w:cs="Arial"/>
          <w:noProof/>
          <w:color w:val="0095D6"/>
          <w:sz w:val="24"/>
          <w:szCs w:val="24"/>
          <w:lang w:val="en-GB" w:eastAsia="en-US"/>
        </w:rPr>
      </w:pPr>
      <w:r w:rsidRPr="00B46D07">
        <w:rPr>
          <w:rFonts w:ascii="Verdana" w:eastAsia="Times New Roman" w:hAnsi="Verdana" w:cs="Arial"/>
          <w:color w:val="0095D6"/>
          <w:sz w:val="24"/>
          <w:szCs w:val="24"/>
          <w:lang w:val="en-GB" w:eastAsia="en-US"/>
        </w:rPr>
        <w:t>Table of Contents</w:t>
      </w:r>
      <w:r w:rsidRPr="00B46D07">
        <w:rPr>
          <w:rFonts w:ascii="Verdana" w:eastAsia="Times New Roman" w:hAnsi="Verdana" w:cs="Arial"/>
          <w:b/>
          <w:bCs/>
          <w:caps/>
          <w:color w:val="0095D6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b/>
          <w:bCs/>
          <w:caps/>
          <w:color w:val="0095D6"/>
          <w:sz w:val="24"/>
          <w:szCs w:val="24"/>
          <w:lang w:val="en-GB" w:eastAsia="en-US"/>
        </w:rPr>
        <w:instrText xml:space="preserve"> TOC \o "1-6" </w:instrText>
      </w:r>
      <w:r w:rsidRPr="00B46D07">
        <w:rPr>
          <w:rFonts w:ascii="Verdana" w:eastAsia="Times New Roman" w:hAnsi="Verdana" w:cs="Arial"/>
          <w:b/>
          <w:bCs/>
          <w:caps/>
          <w:color w:val="0095D6"/>
          <w:sz w:val="24"/>
          <w:szCs w:val="24"/>
          <w:lang w:val="en-GB" w:eastAsia="en-US"/>
        </w:rPr>
        <w:fldChar w:fldCharType="separate"/>
      </w:r>
    </w:p>
    <w:p w14:paraId="4249BF30" w14:textId="2D16F622" w:rsidR="00B46D07" w:rsidRPr="00B46D07" w:rsidRDefault="00B46D07" w:rsidP="00B46D07">
      <w:pPr>
        <w:tabs>
          <w:tab w:val="left" w:pos="18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Testing Scope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_Toc465718303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22385A1F" w14:textId="7DD9E89A" w:rsidR="00B46D07" w:rsidRPr="00B46D07" w:rsidRDefault="00B46D07" w:rsidP="00B46D07">
      <w:pPr>
        <w:tabs>
          <w:tab w:val="left" w:pos="360"/>
          <w:tab w:val="left" w:pos="120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1.1.</w:t>
      </w:r>
      <w:r w:rsidRPr="00B46D07">
        <w:rPr>
          <w:rFonts w:ascii="Calibri" w:eastAsia="MS Mincho" w:hAnsi="Calibri" w:cs="Times New Roman"/>
          <w:noProof/>
          <w:color w:val="auto"/>
          <w:lang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Test Environment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_Toc465718304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66E62E40" w14:textId="1831D853" w:rsidR="00B46D07" w:rsidRPr="00B46D07" w:rsidRDefault="00B46D07" w:rsidP="00B46D07">
      <w:pPr>
        <w:tabs>
          <w:tab w:val="left" w:pos="360"/>
          <w:tab w:val="left" w:pos="120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1.2.</w:t>
      </w:r>
      <w:r w:rsidRPr="00B46D07">
        <w:rPr>
          <w:rFonts w:ascii="Calibri" w:eastAsia="MS Mincho" w:hAnsi="Calibri" w:cs="Times New Roman"/>
          <w:noProof/>
          <w:color w:val="auto"/>
          <w:lang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Testing Team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</w:t>
      </w:r>
    </w:p>
    <w:p w14:paraId="27894909" w14:textId="17F86CD6" w:rsidR="00B46D07" w:rsidRPr="00B46D07" w:rsidRDefault="00B46D07" w:rsidP="00B46D07">
      <w:pPr>
        <w:tabs>
          <w:tab w:val="left" w:pos="18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Test Results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_Toc465718306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2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58C39471" w14:textId="6F849A50" w:rsidR="00B46D07" w:rsidRPr="00B46D07" w:rsidRDefault="00B46D07" w:rsidP="00B46D07">
      <w:pPr>
        <w:tabs>
          <w:tab w:val="left" w:pos="360"/>
          <w:tab w:val="left" w:pos="120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1.3.</w:t>
      </w:r>
      <w:r w:rsidRPr="00B46D07">
        <w:rPr>
          <w:rFonts w:ascii="Calibri" w:eastAsia="MS Mincho" w:hAnsi="Calibri" w:cs="Times New Roman"/>
          <w:noProof/>
          <w:color w:val="auto"/>
          <w:lang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Executed Test Cases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_Toc465718307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2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62229967" w14:textId="007CD86D" w:rsidR="00B46D07" w:rsidRPr="00B46D07" w:rsidRDefault="00B46D07" w:rsidP="00B46D07">
      <w:pPr>
        <w:tabs>
          <w:tab w:val="left" w:pos="360"/>
          <w:tab w:val="left" w:pos="120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1.4.</w:t>
      </w:r>
      <w:r w:rsidRPr="00B46D07">
        <w:rPr>
          <w:rFonts w:ascii="Calibri" w:eastAsia="MS Mincho" w:hAnsi="Calibri" w:cs="Times New Roman"/>
          <w:noProof/>
          <w:color w:val="auto"/>
          <w:lang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Exploratory testing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_Toc465718308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2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6463E2E7" w14:textId="7A0220FA" w:rsidR="00B46D07" w:rsidRPr="00B46D07" w:rsidRDefault="00B46D07" w:rsidP="00B46D07">
      <w:pPr>
        <w:tabs>
          <w:tab w:val="left" w:pos="18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Defects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_Toc465718309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3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670493A1" w14:textId="363E5F9A" w:rsidR="00B46D07" w:rsidRPr="00B46D07" w:rsidRDefault="00B46D07" w:rsidP="00B46D07">
      <w:pPr>
        <w:tabs>
          <w:tab w:val="left" w:pos="360"/>
          <w:tab w:val="left" w:pos="120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1.5.</w:t>
      </w:r>
      <w:r w:rsidRPr="00B46D07">
        <w:rPr>
          <w:rFonts w:ascii="Calibri" w:eastAsia="MS Mincho" w:hAnsi="Calibri" w:cs="Times New Roman"/>
          <w:noProof/>
          <w:color w:val="auto"/>
          <w:lang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New defects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_Toc465718310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3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35A06DEB" w14:textId="4EC414BC" w:rsidR="00B46D07" w:rsidRPr="00B46D07" w:rsidRDefault="00B46D07" w:rsidP="00B46D07">
      <w:pPr>
        <w:tabs>
          <w:tab w:val="left" w:pos="360"/>
          <w:tab w:val="left" w:pos="120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1.6.</w:t>
      </w:r>
      <w:r w:rsidRPr="00B46D07">
        <w:rPr>
          <w:rFonts w:ascii="Calibri" w:eastAsia="MS Mincho" w:hAnsi="Calibri" w:cs="Times New Roman"/>
          <w:noProof/>
          <w:color w:val="auto"/>
          <w:lang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Validated bugs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_Toc465718311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4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66A58F75" w14:textId="1A40E81A" w:rsidR="00B46D07" w:rsidRPr="00B46D07" w:rsidRDefault="00B46D07" w:rsidP="00B46D07">
      <w:pPr>
        <w:tabs>
          <w:tab w:val="left" w:pos="360"/>
          <w:tab w:val="left" w:pos="120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1.7.</w:t>
      </w:r>
      <w:r w:rsidRPr="00B46D07">
        <w:rPr>
          <w:rFonts w:ascii="Calibri" w:eastAsia="MS Mincho" w:hAnsi="Calibri" w:cs="Times New Roman"/>
          <w:noProof/>
          <w:color w:val="auto"/>
          <w:lang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Old bugs still open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_Toc465718312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4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787D7975" w14:textId="06397898" w:rsidR="00B46D07" w:rsidRPr="00B46D07" w:rsidRDefault="00B46D07" w:rsidP="00B46D07">
      <w:pPr>
        <w:tabs>
          <w:tab w:val="left" w:pos="180"/>
          <w:tab w:val="right" w:leader="dot" w:pos="9360"/>
        </w:tabs>
        <w:spacing w:before="200" w:after="0" w:line="300" w:lineRule="exact"/>
        <w:contextualSpacing/>
        <w:rPr>
          <w:rFonts w:ascii="Calibri" w:eastAsia="MS Mincho" w:hAnsi="Calibri" w:cs="Times New Roman"/>
          <w:noProof/>
          <w:color w:val="auto"/>
          <w:lang w:eastAsia="en-US"/>
        </w:rPr>
      </w:pP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Conclusions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ab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begin"/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instrText xml:space="preserve"> PAGEREF _Toc465718313 \h </w:instrTex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separate"/>
      </w:r>
      <w:r w:rsidR="007C5EBE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5</w:t>
      </w:r>
      <w:r w:rsidRPr="00B46D07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fldChar w:fldCharType="end"/>
      </w:r>
    </w:p>
    <w:p w14:paraId="019C8E1F" w14:textId="00A9644F" w:rsidR="00B46D07" w:rsidRDefault="00B46D07" w:rsidP="00B46D07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  <w:r w:rsidRPr="00B46D07"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  <w:fldChar w:fldCharType="end"/>
      </w:r>
    </w:p>
    <w:p w14:paraId="37977D38" w14:textId="49AB949A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5670A7D1" w14:textId="3AE2EEE4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2EF3853C" w14:textId="4F4B118F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0DED6EB9" w14:textId="68BD6587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44ECE055" w14:textId="4E66F31F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5E89C8B9" w14:textId="66E64097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2A48C376" w14:textId="447F6134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65C0F1D6" w14:textId="360A98CD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4F94C631" w14:textId="198417DA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7B93B5B2" w14:textId="6CAE7402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7BA564CA" w14:textId="13188129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2E1FCB67" w14:textId="14CAE92A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475FB352" w14:textId="3D6F1A12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6A47F0BD" w14:textId="64EB7872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38789BEF" w14:textId="0602F698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3ABAE5BC" w14:textId="2F0C1FD6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7F2E139A" w14:textId="25B30A5C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60A1385F" w14:textId="23FC8342" w:rsidR="003D13D9" w:rsidRDefault="003D13D9" w:rsidP="003467AA">
      <w:pPr>
        <w:ind w:firstLine="720"/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29444049" w14:textId="3A630B09" w:rsidR="003D13D9" w:rsidRDefault="003D13D9" w:rsidP="003D13D9">
      <w:pPr>
        <w:rPr>
          <w:rFonts w:ascii="Verdana" w:eastAsia="Times New Roman" w:hAnsi="Verdana" w:cs="Arial"/>
          <w:b/>
          <w:bCs/>
          <w:caps/>
          <w:color w:val="5A5A5A"/>
          <w:sz w:val="24"/>
          <w:szCs w:val="24"/>
          <w:lang w:val="en-GB" w:eastAsia="en-US"/>
        </w:rPr>
      </w:pPr>
    </w:p>
    <w:p w14:paraId="6479A8FC" w14:textId="6EB67094" w:rsidR="003D13D9" w:rsidRPr="003D13D9" w:rsidRDefault="003D13D9" w:rsidP="003D13D9">
      <w:pPr>
        <w:keepNext/>
        <w:spacing w:before="480" w:after="120" w:line="320" w:lineRule="atLeast"/>
        <w:outlineLvl w:val="0"/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</w:pPr>
      <w:bookmarkStart w:id="5" w:name="_Toc302146247"/>
      <w:bookmarkStart w:id="6" w:name="_Toc465718303"/>
      <w:r w:rsidRPr="003D13D9"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  <w:t>Testing Scope</w:t>
      </w:r>
      <w:bookmarkEnd w:id="5"/>
      <w:bookmarkEnd w:id="6"/>
    </w:p>
    <w:p w14:paraId="2A54B0C7" w14:textId="77777777" w:rsidR="003D13D9" w:rsidRPr="003D13D9" w:rsidRDefault="003D13D9" w:rsidP="003D13D9">
      <w:pPr>
        <w:spacing w:before="0" w:after="0" w:line="240" w:lineRule="auto"/>
        <w:rPr>
          <w:rFonts w:ascii="Verdana" w:eastAsia="Times New Roman" w:hAnsi="Verdana" w:cs="Arial"/>
          <w:color w:val="5A5A5A"/>
          <w:sz w:val="18"/>
          <w:szCs w:val="20"/>
          <w:lang w:eastAsia="en-US"/>
        </w:rPr>
      </w:pPr>
    </w:p>
    <w:tbl>
      <w:tblPr>
        <w:tblStyle w:val="TableGrid1"/>
        <w:tblW w:w="9357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1890"/>
        <w:gridCol w:w="2070"/>
        <w:gridCol w:w="2517"/>
      </w:tblGrid>
      <w:tr w:rsidR="003D13D9" w:rsidRPr="003D13D9" w14:paraId="402F7F70" w14:textId="77777777" w:rsidTr="003D13D9">
        <w:trPr>
          <w:trHeight w:val="500"/>
          <w:tblHeader/>
        </w:trPr>
        <w:tc>
          <w:tcPr>
            <w:tcW w:w="2880" w:type="dxa"/>
            <w:shd w:val="clear" w:color="auto" w:fill="F2F2F2"/>
            <w:vAlign w:val="bottom"/>
          </w:tcPr>
          <w:p w14:paraId="0E0E84FC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Product/Feature</w:t>
            </w:r>
          </w:p>
        </w:tc>
        <w:tc>
          <w:tcPr>
            <w:tcW w:w="1890" w:type="dxa"/>
            <w:shd w:val="clear" w:color="auto" w:fill="F2F2F2"/>
            <w:vAlign w:val="bottom"/>
          </w:tcPr>
          <w:p w14:paraId="5E105DFC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Testing Period</w:t>
            </w:r>
          </w:p>
        </w:tc>
        <w:tc>
          <w:tcPr>
            <w:tcW w:w="2070" w:type="dxa"/>
            <w:shd w:val="clear" w:color="auto" w:fill="F2F2F2"/>
            <w:vAlign w:val="bottom"/>
          </w:tcPr>
          <w:p w14:paraId="34F26D5B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Tested Builds</w:t>
            </w:r>
          </w:p>
        </w:tc>
        <w:tc>
          <w:tcPr>
            <w:tcW w:w="2517" w:type="dxa"/>
            <w:shd w:val="clear" w:color="auto" w:fill="F2F2F2"/>
          </w:tcPr>
          <w:p w14:paraId="535A099C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Deployment Date</w:t>
            </w:r>
          </w:p>
        </w:tc>
      </w:tr>
      <w:tr w:rsidR="003D13D9" w:rsidRPr="003D13D9" w14:paraId="509CF286" w14:textId="77777777" w:rsidTr="00D12928">
        <w:trPr>
          <w:trHeight w:val="500"/>
        </w:trPr>
        <w:tc>
          <w:tcPr>
            <w:tcW w:w="2880" w:type="dxa"/>
          </w:tcPr>
          <w:p w14:paraId="7938B663" w14:textId="54308967" w:rsidR="003D13D9" w:rsidRPr="003D13D9" w:rsidRDefault="0093200D" w:rsidP="003D13D9">
            <w:pPr>
              <w:spacing w:before="200" w:after="120"/>
              <w:rPr>
                <w:rFonts w:ascii="Verdana" w:hAnsi="Verdana"/>
                <w:b/>
                <w:color w:val="auto"/>
                <w:sz w:val="18"/>
              </w:rPr>
            </w:pPr>
            <w:r>
              <w:rPr>
                <w:rFonts w:ascii="Verdana" w:hAnsi="Verdana"/>
                <w:b/>
                <w:color w:val="auto"/>
                <w:sz w:val="18"/>
                <w:lang w:val="en-GB"/>
              </w:rPr>
              <w:t>Operator of personal</w:t>
            </w:r>
            <w:r w:rsidR="001D10B8" w:rsidRPr="001D10B8">
              <w:rPr>
                <w:rFonts w:ascii="Verdana" w:hAnsi="Verdana"/>
                <w:b/>
                <w:color w:val="auto"/>
                <w:sz w:val="18"/>
              </w:rPr>
              <w:t xml:space="preserve"> shopping delivery platform designed to offer store products to the doorstep</w:t>
            </w:r>
          </w:p>
        </w:tc>
        <w:tc>
          <w:tcPr>
            <w:tcW w:w="1890" w:type="dxa"/>
          </w:tcPr>
          <w:p w14:paraId="0FB9F7D8" w14:textId="29CA10E7" w:rsidR="003D13D9" w:rsidRPr="003D13D9" w:rsidRDefault="003D13D9" w:rsidP="003D13D9">
            <w:pPr>
              <w:spacing w:before="200" w:after="120"/>
              <w:rPr>
                <w:rFonts w:ascii="Verdana" w:hAnsi="Verdana"/>
                <w:b/>
                <w:color w:val="auto"/>
                <w:sz w:val="18"/>
              </w:rPr>
            </w:pPr>
            <w:r w:rsidRPr="003D13D9">
              <w:rPr>
                <w:rFonts w:ascii="Verdana" w:hAnsi="Verdana"/>
                <w:b/>
                <w:color w:val="auto"/>
                <w:sz w:val="18"/>
              </w:rPr>
              <w:t>20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23</w:t>
            </w:r>
            <w:r w:rsidRPr="003D13D9">
              <w:rPr>
                <w:rFonts w:ascii="Verdana" w:hAnsi="Verdana"/>
                <w:b/>
                <w:color w:val="auto"/>
                <w:sz w:val="18"/>
              </w:rPr>
              <w:t>.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03</w:t>
            </w:r>
            <w:r w:rsidRPr="003D13D9">
              <w:rPr>
                <w:rFonts w:ascii="Verdana" w:hAnsi="Verdana"/>
                <w:b/>
                <w:color w:val="auto"/>
                <w:sz w:val="18"/>
              </w:rPr>
              <w:t>.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03</w:t>
            </w:r>
            <w:r w:rsidRPr="003D13D9">
              <w:rPr>
                <w:rFonts w:ascii="Verdana" w:hAnsi="Verdana"/>
                <w:b/>
                <w:color w:val="auto"/>
                <w:sz w:val="18"/>
              </w:rPr>
              <w:t xml:space="preserve"> – 20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23</w:t>
            </w:r>
            <w:r w:rsidRPr="003D13D9">
              <w:rPr>
                <w:rFonts w:ascii="Verdana" w:hAnsi="Verdana"/>
                <w:b/>
                <w:color w:val="auto"/>
                <w:sz w:val="18"/>
              </w:rPr>
              <w:t>.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04</w:t>
            </w:r>
            <w:r w:rsidRPr="003D13D9">
              <w:rPr>
                <w:rFonts w:ascii="Verdana" w:hAnsi="Verdana"/>
                <w:b/>
                <w:color w:val="auto"/>
                <w:sz w:val="18"/>
              </w:rPr>
              <w:t>.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06</w:t>
            </w:r>
          </w:p>
        </w:tc>
        <w:tc>
          <w:tcPr>
            <w:tcW w:w="2070" w:type="dxa"/>
          </w:tcPr>
          <w:p w14:paraId="6C65C0F4" w14:textId="3A59AEAA" w:rsidR="003D13D9" w:rsidRPr="003D13D9" w:rsidRDefault="00CB754C" w:rsidP="003D13D9">
            <w:pPr>
              <w:spacing w:before="200" w:after="120"/>
              <w:rPr>
                <w:rFonts w:ascii="Verdana" w:hAnsi="Verdana"/>
                <w:b/>
                <w:color w:val="auto"/>
                <w:sz w:val="18"/>
              </w:rPr>
            </w:pPr>
            <w:r>
              <w:rPr>
                <w:rFonts w:ascii="Verdana" w:hAnsi="Verdana"/>
                <w:b/>
                <w:color w:val="auto"/>
                <w:sz w:val="18"/>
              </w:rPr>
              <w:t>3.0.0.</w:t>
            </w:r>
            <w:r w:rsidR="0044651C">
              <w:rPr>
                <w:rFonts w:ascii="Verdana" w:hAnsi="Verdana"/>
                <w:b/>
                <w:color w:val="auto"/>
                <w:sz w:val="18"/>
              </w:rPr>
              <w:t>46</w:t>
            </w:r>
          </w:p>
        </w:tc>
        <w:tc>
          <w:tcPr>
            <w:tcW w:w="2517" w:type="dxa"/>
          </w:tcPr>
          <w:p w14:paraId="16A84648" w14:textId="0CAD2146" w:rsidR="003D13D9" w:rsidRPr="003D13D9" w:rsidRDefault="003D13D9" w:rsidP="003D13D9">
            <w:pPr>
              <w:spacing w:before="200" w:after="120"/>
              <w:rPr>
                <w:rFonts w:ascii="Verdana" w:hAnsi="Verdana"/>
                <w:b/>
                <w:color w:val="auto"/>
                <w:sz w:val="18"/>
              </w:rPr>
            </w:pPr>
            <w:r w:rsidRPr="003D13D9">
              <w:rPr>
                <w:rFonts w:ascii="Verdana" w:hAnsi="Verdana"/>
                <w:b/>
                <w:color w:val="auto"/>
                <w:sz w:val="18"/>
              </w:rPr>
              <w:t>0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4</w:t>
            </w:r>
            <w:r w:rsidRPr="003D13D9">
              <w:rPr>
                <w:rFonts w:ascii="Verdana" w:hAnsi="Verdana"/>
                <w:b/>
                <w:color w:val="auto"/>
                <w:sz w:val="18"/>
              </w:rPr>
              <w:t>.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19</w:t>
            </w:r>
            <w:r w:rsidRPr="003D13D9">
              <w:rPr>
                <w:rFonts w:ascii="Verdana" w:hAnsi="Verdana"/>
                <w:b/>
                <w:color w:val="auto"/>
                <w:sz w:val="18"/>
              </w:rPr>
              <w:t>.20</w:t>
            </w:r>
            <w:r w:rsidR="001D10B8">
              <w:rPr>
                <w:rFonts w:ascii="Verdana" w:hAnsi="Verdana"/>
                <w:b/>
                <w:color w:val="auto"/>
                <w:sz w:val="18"/>
              </w:rPr>
              <w:t>23</w:t>
            </w:r>
          </w:p>
        </w:tc>
      </w:tr>
      <w:tr w:rsidR="003D13D9" w:rsidRPr="003D13D9" w14:paraId="0A891D74" w14:textId="77777777" w:rsidTr="00D12928">
        <w:trPr>
          <w:trHeight w:val="604"/>
        </w:trPr>
        <w:tc>
          <w:tcPr>
            <w:tcW w:w="2880" w:type="dxa"/>
          </w:tcPr>
          <w:p w14:paraId="3010EBA0" w14:textId="4A591929" w:rsidR="003D13D9" w:rsidRPr="003D13D9" w:rsidRDefault="001D10B8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Account functionality</w:t>
            </w:r>
          </w:p>
        </w:tc>
        <w:tc>
          <w:tcPr>
            <w:tcW w:w="1890" w:type="dxa"/>
          </w:tcPr>
          <w:p w14:paraId="142C3703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070" w:type="dxa"/>
          </w:tcPr>
          <w:p w14:paraId="7F47386A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517" w:type="dxa"/>
          </w:tcPr>
          <w:p w14:paraId="6A4C41E7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  <w:tr w:rsidR="003D13D9" w:rsidRPr="003D13D9" w14:paraId="75B4F5C0" w14:textId="77777777" w:rsidTr="00D12928">
        <w:trPr>
          <w:trHeight w:val="500"/>
        </w:trPr>
        <w:tc>
          <w:tcPr>
            <w:tcW w:w="2880" w:type="dxa"/>
          </w:tcPr>
          <w:p w14:paraId="493B9925" w14:textId="79E1B0C4" w:rsidR="003D13D9" w:rsidRPr="003D13D9" w:rsidRDefault="001D10B8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Cart functionality</w:t>
            </w:r>
          </w:p>
        </w:tc>
        <w:tc>
          <w:tcPr>
            <w:tcW w:w="1890" w:type="dxa"/>
          </w:tcPr>
          <w:p w14:paraId="0E6F0E84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070" w:type="dxa"/>
          </w:tcPr>
          <w:p w14:paraId="558C8AE9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517" w:type="dxa"/>
          </w:tcPr>
          <w:p w14:paraId="0BB9E5E3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  <w:tr w:rsidR="003D13D9" w:rsidRPr="003D13D9" w14:paraId="15519966" w14:textId="77777777" w:rsidTr="00D12928">
        <w:trPr>
          <w:trHeight w:val="500"/>
        </w:trPr>
        <w:tc>
          <w:tcPr>
            <w:tcW w:w="2880" w:type="dxa"/>
          </w:tcPr>
          <w:p w14:paraId="3A44C11C" w14:textId="2C309CC9" w:rsidR="003D13D9" w:rsidRPr="003D13D9" w:rsidRDefault="001D10B8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Orders functionality</w:t>
            </w:r>
          </w:p>
        </w:tc>
        <w:tc>
          <w:tcPr>
            <w:tcW w:w="1890" w:type="dxa"/>
          </w:tcPr>
          <w:p w14:paraId="7AB11A79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070" w:type="dxa"/>
          </w:tcPr>
          <w:p w14:paraId="775182D9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517" w:type="dxa"/>
          </w:tcPr>
          <w:p w14:paraId="0D15B872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  <w:tr w:rsidR="003D13D9" w:rsidRPr="003D13D9" w14:paraId="71619F54" w14:textId="77777777" w:rsidTr="00D12928">
        <w:trPr>
          <w:trHeight w:val="500"/>
        </w:trPr>
        <w:tc>
          <w:tcPr>
            <w:tcW w:w="2880" w:type="dxa"/>
          </w:tcPr>
          <w:p w14:paraId="7676A96E" w14:textId="18F7E6E1" w:rsidR="003D13D9" w:rsidRPr="003D13D9" w:rsidRDefault="001D10B8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Search functionality</w:t>
            </w:r>
            <w:r w:rsidR="003D13D9"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 </w:t>
            </w:r>
          </w:p>
        </w:tc>
        <w:tc>
          <w:tcPr>
            <w:tcW w:w="1890" w:type="dxa"/>
          </w:tcPr>
          <w:p w14:paraId="414ED6D3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070" w:type="dxa"/>
          </w:tcPr>
          <w:p w14:paraId="08942BDB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517" w:type="dxa"/>
          </w:tcPr>
          <w:p w14:paraId="376323CF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  <w:tr w:rsidR="003D13D9" w:rsidRPr="003D13D9" w14:paraId="1BD5FCCF" w14:textId="77777777" w:rsidTr="00D12928">
        <w:trPr>
          <w:trHeight w:val="500"/>
        </w:trPr>
        <w:tc>
          <w:tcPr>
            <w:tcW w:w="2880" w:type="dxa"/>
          </w:tcPr>
          <w:p w14:paraId="492A3F45" w14:textId="447276F2" w:rsidR="003D13D9" w:rsidRPr="003D13D9" w:rsidRDefault="001D10B8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My addresses </w:t>
            </w:r>
          </w:p>
        </w:tc>
        <w:tc>
          <w:tcPr>
            <w:tcW w:w="1890" w:type="dxa"/>
          </w:tcPr>
          <w:p w14:paraId="74CA0751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070" w:type="dxa"/>
          </w:tcPr>
          <w:p w14:paraId="058792AF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517" w:type="dxa"/>
          </w:tcPr>
          <w:p w14:paraId="3D12F88D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</w:tbl>
    <w:p w14:paraId="563B7AE9" w14:textId="71BDA6CF" w:rsidR="003D13D9" w:rsidRPr="003D13D9" w:rsidRDefault="003D13D9" w:rsidP="007C5EBE">
      <w:pPr>
        <w:keepNext/>
        <w:widowControl w:val="0"/>
        <w:numPr>
          <w:ilvl w:val="1"/>
          <w:numId w:val="0"/>
        </w:numPr>
        <w:tabs>
          <w:tab w:val="left" w:pos="461"/>
        </w:tabs>
        <w:spacing w:before="320" w:after="120" w:line="320" w:lineRule="atLeast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bookmarkStart w:id="7" w:name="_Toc465718304"/>
      <w:r w:rsidRPr="003D13D9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>Test Environmen</w:t>
      </w:r>
      <w:bookmarkEnd w:id="7"/>
      <w:r w:rsidR="007C5EBE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>t</w:t>
      </w:r>
    </w:p>
    <w:tbl>
      <w:tblPr>
        <w:tblStyle w:val="TableGrid1"/>
        <w:tblW w:w="9356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2786"/>
      </w:tblGrid>
      <w:tr w:rsidR="003D13D9" w:rsidRPr="003D13D9" w14:paraId="2F74F6F0" w14:textId="77777777" w:rsidTr="003D13D9">
        <w:trPr>
          <w:trHeight w:val="500"/>
          <w:tblHeader/>
        </w:trPr>
        <w:tc>
          <w:tcPr>
            <w:tcW w:w="3060" w:type="dxa"/>
            <w:shd w:val="clear" w:color="auto" w:fill="F2F2F2"/>
            <w:vAlign w:val="bottom"/>
          </w:tcPr>
          <w:p w14:paraId="42E70EB1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Test Environment</w:t>
            </w:r>
          </w:p>
        </w:tc>
        <w:tc>
          <w:tcPr>
            <w:tcW w:w="3510" w:type="dxa"/>
            <w:shd w:val="clear" w:color="auto" w:fill="F2F2F2"/>
            <w:vAlign w:val="bottom"/>
          </w:tcPr>
          <w:p w14:paraId="352B722B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Software Details</w:t>
            </w:r>
          </w:p>
        </w:tc>
        <w:tc>
          <w:tcPr>
            <w:tcW w:w="2786" w:type="dxa"/>
            <w:shd w:val="clear" w:color="auto" w:fill="F2F2F2"/>
            <w:vAlign w:val="bottom"/>
          </w:tcPr>
          <w:p w14:paraId="5EC7BB9A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Comments</w:t>
            </w:r>
          </w:p>
        </w:tc>
      </w:tr>
      <w:tr w:rsidR="003D13D9" w:rsidRPr="003D13D9" w14:paraId="6BB72D6F" w14:textId="77777777" w:rsidTr="00D12928">
        <w:trPr>
          <w:trHeight w:val="500"/>
        </w:trPr>
        <w:tc>
          <w:tcPr>
            <w:tcW w:w="3060" w:type="dxa"/>
            <w:vMerge w:val="restart"/>
            <w:vAlign w:val="center"/>
          </w:tcPr>
          <w:p w14:paraId="35320F8F" w14:textId="77777777" w:rsidR="003D13D9" w:rsidRPr="003D13D9" w:rsidRDefault="003D13D9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  <w:r w:rsidRPr="003D13D9">
              <w:rPr>
                <w:rFonts w:ascii="Verdana" w:hAnsi="Verdana"/>
                <w:color w:val="404040"/>
                <w:sz w:val="18"/>
              </w:rPr>
              <w:t>Production</w:t>
            </w:r>
          </w:p>
        </w:tc>
        <w:tc>
          <w:tcPr>
            <w:tcW w:w="3510" w:type="dxa"/>
          </w:tcPr>
          <w:p w14:paraId="5C8BA788" w14:textId="3E990539" w:rsidR="003D13D9" w:rsidRPr="003D13D9" w:rsidRDefault="003D13D9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  <w:r w:rsidRPr="003D13D9">
              <w:rPr>
                <w:rFonts w:ascii="Verdana" w:hAnsi="Verdana"/>
                <w:color w:val="404040"/>
                <w:sz w:val="18"/>
              </w:rPr>
              <w:t>OS:</w:t>
            </w:r>
            <w:r w:rsidR="00C464A8">
              <w:rPr>
                <w:rFonts w:ascii="Verdana" w:hAnsi="Verdana"/>
                <w:color w:val="404040"/>
                <w:sz w:val="18"/>
              </w:rPr>
              <w:t xml:space="preserve"> Android </w:t>
            </w:r>
          </w:p>
          <w:p w14:paraId="74A6EA4A" w14:textId="55CFF86C" w:rsidR="003D13D9" w:rsidRPr="003D13D9" w:rsidRDefault="003D13D9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  <w:r w:rsidRPr="003D13D9">
              <w:rPr>
                <w:rFonts w:ascii="Verdana" w:hAnsi="Verdana"/>
                <w:color w:val="404040"/>
                <w:sz w:val="18"/>
              </w:rPr>
              <w:t xml:space="preserve">Version </w:t>
            </w:r>
            <w:r w:rsidR="00C464A8">
              <w:rPr>
                <w:rFonts w:ascii="Verdana" w:hAnsi="Verdana"/>
                <w:color w:val="404040"/>
                <w:sz w:val="18"/>
              </w:rPr>
              <w:t>13</w:t>
            </w:r>
          </w:p>
        </w:tc>
        <w:tc>
          <w:tcPr>
            <w:tcW w:w="2786" w:type="dxa"/>
          </w:tcPr>
          <w:p w14:paraId="42770993" w14:textId="77777777" w:rsidR="003D13D9" w:rsidRPr="003D13D9" w:rsidRDefault="003D13D9" w:rsidP="003D13D9">
            <w:pPr>
              <w:spacing w:before="200" w:after="120"/>
              <w:rPr>
                <w:rFonts w:ascii="Verdana" w:hAnsi="Verdana"/>
                <w:color w:val="00B050"/>
                <w:sz w:val="18"/>
              </w:rPr>
            </w:pPr>
          </w:p>
        </w:tc>
      </w:tr>
      <w:tr w:rsidR="003D13D9" w:rsidRPr="003D13D9" w14:paraId="50DDF064" w14:textId="77777777" w:rsidTr="00D12928">
        <w:trPr>
          <w:trHeight w:val="500"/>
        </w:trPr>
        <w:tc>
          <w:tcPr>
            <w:tcW w:w="3060" w:type="dxa"/>
            <w:vMerge/>
          </w:tcPr>
          <w:p w14:paraId="6D56DDC7" w14:textId="77777777" w:rsidR="003D13D9" w:rsidRPr="003D13D9" w:rsidRDefault="003D13D9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</w:p>
        </w:tc>
        <w:tc>
          <w:tcPr>
            <w:tcW w:w="3510" w:type="dxa"/>
          </w:tcPr>
          <w:p w14:paraId="38870F35" w14:textId="082A0E7D" w:rsidR="003D13D9" w:rsidRPr="003D13D9" w:rsidRDefault="000D4FF4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  <w:r>
              <w:rPr>
                <w:rFonts w:ascii="Verdana" w:hAnsi="Verdana"/>
                <w:color w:val="404040"/>
                <w:sz w:val="18"/>
              </w:rPr>
              <w:t>Samsung A33</w:t>
            </w:r>
          </w:p>
        </w:tc>
        <w:tc>
          <w:tcPr>
            <w:tcW w:w="2786" w:type="dxa"/>
          </w:tcPr>
          <w:p w14:paraId="305F3E18" w14:textId="77777777" w:rsidR="003D13D9" w:rsidRPr="003D13D9" w:rsidRDefault="003D13D9" w:rsidP="003D13D9">
            <w:pPr>
              <w:spacing w:before="200" w:after="120"/>
              <w:rPr>
                <w:rFonts w:ascii="Verdana" w:hAnsi="Verdana"/>
                <w:color w:val="00B050"/>
                <w:sz w:val="18"/>
              </w:rPr>
            </w:pPr>
          </w:p>
        </w:tc>
      </w:tr>
      <w:tr w:rsidR="007C5EBE" w:rsidRPr="003D13D9" w14:paraId="64E03F39" w14:textId="77777777" w:rsidTr="00D12928">
        <w:trPr>
          <w:trHeight w:val="500"/>
        </w:trPr>
        <w:tc>
          <w:tcPr>
            <w:tcW w:w="3060" w:type="dxa"/>
          </w:tcPr>
          <w:p w14:paraId="66E2A306" w14:textId="77777777" w:rsidR="007C5EBE" w:rsidRDefault="007C5EBE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</w:p>
          <w:p w14:paraId="72DCFEB5" w14:textId="36B39BCF" w:rsidR="007C5EBE" w:rsidRPr="003D13D9" w:rsidRDefault="007C5EBE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</w:p>
        </w:tc>
        <w:tc>
          <w:tcPr>
            <w:tcW w:w="3510" w:type="dxa"/>
          </w:tcPr>
          <w:p w14:paraId="2324582C" w14:textId="77777777" w:rsidR="007C5EBE" w:rsidRDefault="007C5EBE" w:rsidP="003D13D9">
            <w:pPr>
              <w:spacing w:before="200" w:after="120"/>
              <w:rPr>
                <w:rFonts w:ascii="Verdana" w:hAnsi="Verdana"/>
                <w:color w:val="404040"/>
                <w:sz w:val="18"/>
              </w:rPr>
            </w:pPr>
          </w:p>
        </w:tc>
        <w:tc>
          <w:tcPr>
            <w:tcW w:w="2786" w:type="dxa"/>
          </w:tcPr>
          <w:p w14:paraId="4457518C" w14:textId="77777777" w:rsidR="007C5EBE" w:rsidRPr="003D13D9" w:rsidRDefault="007C5EBE" w:rsidP="003D13D9">
            <w:pPr>
              <w:spacing w:before="200" w:after="120"/>
              <w:rPr>
                <w:rFonts w:ascii="Verdana" w:hAnsi="Verdana"/>
                <w:color w:val="00B050"/>
                <w:sz w:val="18"/>
              </w:rPr>
            </w:pPr>
          </w:p>
        </w:tc>
      </w:tr>
    </w:tbl>
    <w:p w14:paraId="3D9C89A8" w14:textId="77777777" w:rsidR="007C5EBE" w:rsidRDefault="007C5EBE" w:rsidP="007C5EBE">
      <w:pPr>
        <w:keepNext/>
        <w:widowControl w:val="0"/>
        <w:numPr>
          <w:ilvl w:val="1"/>
          <w:numId w:val="0"/>
        </w:numPr>
        <w:tabs>
          <w:tab w:val="left" w:pos="461"/>
          <w:tab w:val="left" w:pos="9852"/>
        </w:tabs>
        <w:spacing w:before="320" w:after="120" w:line="320" w:lineRule="atLeast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bookmarkStart w:id="8" w:name="_Toc465718305"/>
    </w:p>
    <w:p w14:paraId="428ECF76" w14:textId="2BB0EDB9" w:rsidR="007C5EBE" w:rsidRPr="003D13D9" w:rsidRDefault="003D13D9" w:rsidP="007C5EBE">
      <w:pPr>
        <w:keepNext/>
        <w:widowControl w:val="0"/>
        <w:numPr>
          <w:ilvl w:val="1"/>
          <w:numId w:val="0"/>
        </w:numPr>
        <w:tabs>
          <w:tab w:val="left" w:pos="461"/>
          <w:tab w:val="left" w:pos="9852"/>
        </w:tabs>
        <w:spacing w:before="320" w:after="120" w:line="320" w:lineRule="atLeast"/>
        <w:ind w:left="180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r w:rsidRPr="003D13D9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>Testing Team</w:t>
      </w:r>
      <w:bookmarkEnd w:id="8"/>
      <w:r w:rsidR="007C5EBE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ab/>
      </w:r>
    </w:p>
    <w:tbl>
      <w:tblPr>
        <w:tblStyle w:val="TableGrid1"/>
        <w:tblW w:w="9356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2551"/>
        <w:gridCol w:w="4253"/>
      </w:tblGrid>
      <w:tr w:rsidR="003D13D9" w:rsidRPr="003D13D9" w14:paraId="7D0818D1" w14:textId="77777777" w:rsidTr="003D13D9">
        <w:trPr>
          <w:trHeight w:val="500"/>
          <w:tblHeader/>
        </w:trPr>
        <w:tc>
          <w:tcPr>
            <w:tcW w:w="2552" w:type="dxa"/>
            <w:shd w:val="clear" w:color="auto" w:fill="F2F2F2"/>
            <w:vAlign w:val="bottom"/>
          </w:tcPr>
          <w:p w14:paraId="793DB391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Role</w:t>
            </w:r>
          </w:p>
        </w:tc>
        <w:tc>
          <w:tcPr>
            <w:tcW w:w="2551" w:type="dxa"/>
            <w:shd w:val="clear" w:color="auto" w:fill="F2F2F2"/>
            <w:vAlign w:val="bottom"/>
          </w:tcPr>
          <w:p w14:paraId="4F1EBCB5" w14:textId="77777777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Name</w:t>
            </w:r>
          </w:p>
        </w:tc>
        <w:tc>
          <w:tcPr>
            <w:tcW w:w="4253" w:type="dxa"/>
            <w:shd w:val="clear" w:color="auto" w:fill="F2F2F2"/>
            <w:vAlign w:val="bottom"/>
          </w:tcPr>
          <w:p w14:paraId="693A4F7B" w14:textId="507A8B7B" w:rsidR="003D13D9" w:rsidRPr="003D13D9" w:rsidRDefault="003D13D9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Comments (e.g.</w:t>
            </w:r>
            <w:r w:rsidR="000D4FF4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,</w:t>
            </w:r>
            <w:r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 test effort h)</w:t>
            </w:r>
          </w:p>
        </w:tc>
      </w:tr>
      <w:tr w:rsidR="003D13D9" w:rsidRPr="003D13D9" w14:paraId="3BBAEC44" w14:textId="77777777" w:rsidTr="00D12928">
        <w:trPr>
          <w:trHeight w:val="500"/>
        </w:trPr>
        <w:tc>
          <w:tcPr>
            <w:tcW w:w="2552" w:type="dxa"/>
          </w:tcPr>
          <w:p w14:paraId="3AAD02C9" w14:textId="0C80553F" w:rsidR="003D13D9" w:rsidRPr="003D13D9" w:rsidRDefault="00CB754C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Junior</w:t>
            </w:r>
            <w:r w:rsidR="003D13D9"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 Tester</w:t>
            </w:r>
          </w:p>
        </w:tc>
        <w:tc>
          <w:tcPr>
            <w:tcW w:w="2551" w:type="dxa"/>
          </w:tcPr>
          <w:p w14:paraId="1A50B269" w14:textId="0C633E8E" w:rsidR="003D13D9" w:rsidRPr="003D13D9" w:rsidRDefault="00C464A8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Madalina Buruiana</w:t>
            </w:r>
          </w:p>
        </w:tc>
        <w:tc>
          <w:tcPr>
            <w:tcW w:w="4253" w:type="dxa"/>
          </w:tcPr>
          <w:p w14:paraId="24D9345F" w14:textId="73009A04" w:rsidR="003D13D9" w:rsidRPr="003D13D9" w:rsidRDefault="00C464A8" w:rsidP="003D13D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90</w:t>
            </w:r>
            <w:r w:rsidR="003D13D9" w:rsidRPr="003D13D9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 h</w:t>
            </w:r>
          </w:p>
        </w:tc>
      </w:tr>
    </w:tbl>
    <w:p w14:paraId="57FDCBA3" w14:textId="344F3F09" w:rsidR="00C464A8" w:rsidRPr="00C464A8" w:rsidRDefault="00C464A8" w:rsidP="00C464A8">
      <w:pPr>
        <w:keepNext/>
        <w:spacing w:before="480" w:after="120" w:line="320" w:lineRule="atLeast"/>
        <w:outlineLvl w:val="0"/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</w:pPr>
      <w:bookmarkStart w:id="9" w:name="_Toc465718306"/>
      <w:r w:rsidRPr="00C464A8"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  <w:lastRenderedPageBreak/>
        <w:t>Test Results</w:t>
      </w:r>
      <w:bookmarkEnd w:id="9"/>
    </w:p>
    <w:p w14:paraId="3E7A169D" w14:textId="41A2FBB4" w:rsidR="00C464A8" w:rsidRPr="00C464A8" w:rsidRDefault="00B2587D" w:rsidP="00C464A8">
      <w:pPr>
        <w:keepNext/>
        <w:widowControl w:val="0"/>
        <w:numPr>
          <w:ilvl w:val="1"/>
          <w:numId w:val="0"/>
        </w:numPr>
        <w:tabs>
          <w:tab w:val="left" w:pos="461"/>
        </w:tabs>
        <w:spacing w:before="320" w:after="120" w:line="320" w:lineRule="atLeast"/>
        <w:ind w:left="180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bookmarkStart w:id="10" w:name="_Toc465718307"/>
      <w:r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>Smoke</w:t>
      </w:r>
      <w:r w:rsidR="00C464A8" w:rsidRPr="00C464A8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 xml:space="preserve"> Test Cases</w:t>
      </w:r>
      <w:bookmarkEnd w:id="10"/>
      <w:r w:rsidR="00261871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 xml:space="preserve"> </w:t>
      </w:r>
    </w:p>
    <w:tbl>
      <w:tblPr>
        <w:tblStyle w:val="TableGrid2"/>
        <w:tblW w:w="8954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78"/>
        <w:gridCol w:w="757"/>
        <w:gridCol w:w="841"/>
        <w:gridCol w:w="841"/>
        <w:gridCol w:w="923"/>
        <w:gridCol w:w="590"/>
        <w:gridCol w:w="1488"/>
        <w:gridCol w:w="236"/>
      </w:tblGrid>
      <w:tr w:rsidR="00C464A8" w:rsidRPr="00C464A8" w14:paraId="1A6221BC" w14:textId="77777777" w:rsidTr="00B46629">
        <w:trPr>
          <w:gridAfter w:val="1"/>
          <w:wAfter w:w="236" w:type="dxa"/>
          <w:trHeight w:val="552"/>
          <w:tblHeader/>
        </w:trPr>
        <w:tc>
          <w:tcPr>
            <w:tcW w:w="3278" w:type="dxa"/>
            <w:shd w:val="clear" w:color="auto" w:fill="F2F2F2"/>
            <w:vAlign w:val="center"/>
          </w:tcPr>
          <w:p w14:paraId="6CC25C2D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Functionality</w:t>
            </w:r>
          </w:p>
        </w:tc>
        <w:tc>
          <w:tcPr>
            <w:tcW w:w="757" w:type="dxa"/>
            <w:shd w:val="clear" w:color="auto" w:fill="F2F2F2"/>
            <w:vAlign w:val="center"/>
          </w:tcPr>
          <w:p w14:paraId="77570DB3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Total</w:t>
            </w:r>
          </w:p>
        </w:tc>
        <w:tc>
          <w:tcPr>
            <w:tcW w:w="841" w:type="dxa"/>
            <w:shd w:val="clear" w:color="auto" w:fill="F2F2F2"/>
            <w:vAlign w:val="center"/>
          </w:tcPr>
          <w:p w14:paraId="61B586D5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Pass</w:t>
            </w:r>
          </w:p>
        </w:tc>
        <w:tc>
          <w:tcPr>
            <w:tcW w:w="841" w:type="dxa"/>
            <w:shd w:val="clear" w:color="auto" w:fill="F2F2F2"/>
            <w:vAlign w:val="center"/>
          </w:tcPr>
          <w:p w14:paraId="0C028E7F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Failed</w:t>
            </w:r>
          </w:p>
        </w:tc>
        <w:tc>
          <w:tcPr>
            <w:tcW w:w="923" w:type="dxa"/>
            <w:shd w:val="clear" w:color="auto" w:fill="F2F2F2"/>
            <w:vAlign w:val="center"/>
          </w:tcPr>
          <w:p w14:paraId="59214DF1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Blocked</w:t>
            </w:r>
          </w:p>
        </w:tc>
        <w:tc>
          <w:tcPr>
            <w:tcW w:w="590" w:type="dxa"/>
            <w:shd w:val="clear" w:color="auto" w:fill="F2F2F2"/>
            <w:vAlign w:val="center"/>
          </w:tcPr>
          <w:p w14:paraId="6DB7EC0B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Not Run</w:t>
            </w:r>
          </w:p>
        </w:tc>
        <w:tc>
          <w:tcPr>
            <w:tcW w:w="1488" w:type="dxa"/>
            <w:shd w:val="clear" w:color="auto" w:fill="F2F2F2"/>
            <w:vAlign w:val="center"/>
          </w:tcPr>
          <w:p w14:paraId="43E74580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Defects</w:t>
            </w:r>
          </w:p>
        </w:tc>
      </w:tr>
      <w:tr w:rsidR="00B46629" w:rsidRPr="00C464A8" w14:paraId="4C01A57F" w14:textId="77777777" w:rsidTr="00B46629">
        <w:trPr>
          <w:gridAfter w:val="1"/>
          <w:wAfter w:w="236" w:type="dxa"/>
          <w:trHeight w:val="404"/>
        </w:trPr>
        <w:tc>
          <w:tcPr>
            <w:tcW w:w="3278" w:type="dxa"/>
          </w:tcPr>
          <w:p w14:paraId="41B4E1CB" w14:textId="2367C049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Account functionality</w:t>
            </w:r>
          </w:p>
        </w:tc>
        <w:tc>
          <w:tcPr>
            <w:tcW w:w="757" w:type="dxa"/>
          </w:tcPr>
          <w:p w14:paraId="534700F0" w14:textId="247A0725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3</w:t>
            </w:r>
          </w:p>
        </w:tc>
        <w:tc>
          <w:tcPr>
            <w:tcW w:w="841" w:type="dxa"/>
            <w:vAlign w:val="center"/>
          </w:tcPr>
          <w:p w14:paraId="65FBC902" w14:textId="1ADC6416" w:rsidR="00B46629" w:rsidRPr="00C464A8" w:rsidRDefault="00B46629" w:rsidP="00B46629">
            <w:pPr>
              <w:spacing w:before="200" w:after="120"/>
              <w:rPr>
                <w:rFonts w:ascii="Verdana" w:hAnsi="Verdana"/>
                <w:color w:val="00B050"/>
                <w:sz w:val="18"/>
              </w:rPr>
            </w:pPr>
            <w:r>
              <w:rPr>
                <w:rFonts w:ascii="Verdana" w:hAnsi="Verdana"/>
                <w:color w:val="00B050"/>
                <w:sz w:val="18"/>
              </w:rPr>
              <w:t>2</w:t>
            </w:r>
          </w:p>
        </w:tc>
        <w:tc>
          <w:tcPr>
            <w:tcW w:w="841" w:type="dxa"/>
          </w:tcPr>
          <w:p w14:paraId="075B390E" w14:textId="46CB9D2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</w:pPr>
            <w:r w:rsidRPr="005C5F8D"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  <w:t>1</w:t>
            </w:r>
          </w:p>
        </w:tc>
        <w:tc>
          <w:tcPr>
            <w:tcW w:w="923" w:type="dxa"/>
          </w:tcPr>
          <w:p w14:paraId="51A89411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590" w:type="dxa"/>
          </w:tcPr>
          <w:p w14:paraId="4B45430A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14:paraId="3B29C1EE" w14:textId="4D8BDD11" w:rsidR="00B46629" w:rsidRPr="00C464A8" w:rsidRDefault="00B46629" w:rsidP="00B46629">
            <w:pPr>
              <w:spacing w:line="240" w:lineRule="auto"/>
              <w:rPr>
                <w:rFonts w:ascii="Verdana" w:hAnsi="Verdana"/>
                <w:b/>
                <w:bCs/>
                <w:color w:val="00B050"/>
                <w:sz w:val="18"/>
                <w:szCs w:val="18"/>
              </w:rPr>
            </w:pPr>
            <w:r w:rsidRPr="00B46629">
              <w:rPr>
                <w:rFonts w:ascii="Verdana" w:hAnsi="Verdana" w:cs="Calibri"/>
                <w:b/>
                <w:bCs/>
                <w:color w:val="004C62" w:themeColor="accent1" w:themeShade="BF"/>
                <w:sz w:val="18"/>
                <w:szCs w:val="18"/>
              </w:rPr>
              <w:t>49100</w:t>
            </w:r>
          </w:p>
        </w:tc>
      </w:tr>
      <w:tr w:rsidR="00B46629" w:rsidRPr="00C464A8" w14:paraId="1EA7B570" w14:textId="326B2156" w:rsidTr="00B46629">
        <w:trPr>
          <w:trHeight w:val="443"/>
        </w:trPr>
        <w:tc>
          <w:tcPr>
            <w:tcW w:w="3278" w:type="dxa"/>
          </w:tcPr>
          <w:p w14:paraId="7636D166" w14:textId="743AB6B4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Cart functionality</w:t>
            </w:r>
          </w:p>
        </w:tc>
        <w:tc>
          <w:tcPr>
            <w:tcW w:w="757" w:type="dxa"/>
          </w:tcPr>
          <w:p w14:paraId="300C3536" w14:textId="1DD9223A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8</w:t>
            </w:r>
          </w:p>
        </w:tc>
        <w:tc>
          <w:tcPr>
            <w:tcW w:w="841" w:type="dxa"/>
            <w:vAlign w:val="bottom"/>
          </w:tcPr>
          <w:p w14:paraId="5F621588" w14:textId="258E63B8" w:rsidR="00B46629" w:rsidRPr="00C464A8" w:rsidRDefault="00B46629" w:rsidP="00B46629">
            <w:pPr>
              <w:spacing w:before="200" w:after="120"/>
              <w:rPr>
                <w:rFonts w:ascii="Verdana" w:hAnsi="Verdana"/>
                <w:color w:val="00B050"/>
                <w:sz w:val="18"/>
              </w:rPr>
            </w:pPr>
            <w:r>
              <w:rPr>
                <w:rFonts w:ascii="Verdana" w:hAnsi="Verdana"/>
                <w:color w:val="00B050"/>
                <w:sz w:val="18"/>
              </w:rPr>
              <w:t>7</w:t>
            </w:r>
          </w:p>
        </w:tc>
        <w:tc>
          <w:tcPr>
            <w:tcW w:w="841" w:type="dxa"/>
          </w:tcPr>
          <w:p w14:paraId="50E0F618" w14:textId="188F2B62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  <w:t>1</w:t>
            </w:r>
          </w:p>
        </w:tc>
        <w:tc>
          <w:tcPr>
            <w:tcW w:w="923" w:type="dxa"/>
          </w:tcPr>
          <w:p w14:paraId="614DE1F0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590" w:type="dxa"/>
          </w:tcPr>
          <w:p w14:paraId="03E1B19F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67D6CA" w14:textId="58FAB95E" w:rsidR="00B46629" w:rsidRPr="00C464A8" w:rsidRDefault="00B46629" w:rsidP="00B46629">
            <w:pPr>
              <w:spacing w:line="240" w:lineRule="auto"/>
              <w:rPr>
                <w:rFonts w:ascii="Verdana" w:hAnsi="Verdana" w:cs="Arial"/>
                <w:b/>
                <w:bCs/>
                <w:color w:val="00B050"/>
                <w:sz w:val="18"/>
                <w:szCs w:val="18"/>
                <w:lang w:val="en-GB"/>
              </w:rPr>
            </w:pPr>
            <w:r w:rsidRPr="00B46629">
              <w:rPr>
                <w:rFonts w:ascii="Verdana" w:hAnsi="Verdana" w:cs="Arial"/>
                <w:b/>
                <w:bCs/>
                <w:noProof/>
                <w:color w:val="004C62" w:themeColor="accent1" w:themeShade="BF"/>
                <w:sz w:val="18"/>
                <w:szCs w:val="18"/>
                <w:lang w:val="en-GB"/>
              </w:rPr>
              <w:t>49104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2EAC180" w14:textId="77777777" w:rsidR="00B46629" w:rsidRPr="00C464A8" w:rsidRDefault="00B46629" w:rsidP="00B46629">
            <w:pPr>
              <w:rPr>
                <w:rFonts w:ascii="Verdana" w:hAnsi="Verdana" w:cs="Arial"/>
                <w:color w:val="5A5A5A"/>
                <w:sz w:val="24"/>
                <w:szCs w:val="24"/>
                <w:lang w:val="en-GB"/>
              </w:rPr>
            </w:pPr>
          </w:p>
        </w:tc>
      </w:tr>
      <w:tr w:rsidR="00B46629" w:rsidRPr="00C464A8" w14:paraId="1F6556A1" w14:textId="130E1C80" w:rsidTr="00B46629">
        <w:trPr>
          <w:trHeight w:val="512"/>
        </w:trPr>
        <w:tc>
          <w:tcPr>
            <w:tcW w:w="3278" w:type="dxa"/>
          </w:tcPr>
          <w:p w14:paraId="22E84A0E" w14:textId="28B1575B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Orders functionality</w:t>
            </w:r>
          </w:p>
        </w:tc>
        <w:tc>
          <w:tcPr>
            <w:tcW w:w="757" w:type="dxa"/>
          </w:tcPr>
          <w:p w14:paraId="446DAFB0" w14:textId="01A32B4E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3</w:t>
            </w:r>
          </w:p>
        </w:tc>
        <w:tc>
          <w:tcPr>
            <w:tcW w:w="841" w:type="dxa"/>
            <w:vAlign w:val="bottom"/>
          </w:tcPr>
          <w:p w14:paraId="3EF9BA0B" w14:textId="7CA40A0F" w:rsidR="00B46629" w:rsidRPr="00C464A8" w:rsidRDefault="00B46629" w:rsidP="00B46629">
            <w:pPr>
              <w:spacing w:before="200" w:after="120"/>
              <w:rPr>
                <w:rFonts w:ascii="Verdana" w:hAnsi="Verdana"/>
                <w:color w:val="00B050"/>
                <w:sz w:val="18"/>
              </w:rPr>
            </w:pPr>
            <w:r>
              <w:rPr>
                <w:rFonts w:ascii="Verdana" w:hAnsi="Verdana"/>
                <w:color w:val="00B050"/>
                <w:sz w:val="18"/>
              </w:rPr>
              <w:t>2</w:t>
            </w:r>
          </w:p>
        </w:tc>
        <w:tc>
          <w:tcPr>
            <w:tcW w:w="841" w:type="dxa"/>
          </w:tcPr>
          <w:p w14:paraId="0D63204D" w14:textId="150A88DF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</w:pPr>
            <w:r w:rsidRPr="00201EE3"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  <w:t>1</w:t>
            </w:r>
          </w:p>
        </w:tc>
        <w:tc>
          <w:tcPr>
            <w:tcW w:w="923" w:type="dxa"/>
          </w:tcPr>
          <w:p w14:paraId="2EDAD775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590" w:type="dxa"/>
          </w:tcPr>
          <w:p w14:paraId="1C8860CC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6F63BEA" w14:textId="73EFD1D7" w:rsidR="00B46629" w:rsidRPr="00C464A8" w:rsidRDefault="00B46629" w:rsidP="00B46629">
            <w:pPr>
              <w:spacing w:line="240" w:lineRule="auto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B46629">
              <w:rPr>
                <w:rFonts w:ascii="Verdana" w:hAnsi="Verdana" w:cs="Arial"/>
                <w:b/>
                <w:bCs/>
                <w:noProof/>
                <w:color w:val="004C62" w:themeColor="accent1" w:themeShade="BF"/>
                <w:sz w:val="18"/>
                <w:szCs w:val="18"/>
                <w:lang w:val="en-GB"/>
              </w:rPr>
              <w:t>49109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F681B8A" w14:textId="77777777" w:rsidR="00B46629" w:rsidRPr="00C464A8" w:rsidRDefault="00B46629" w:rsidP="00B46629">
            <w:pPr>
              <w:rPr>
                <w:rFonts w:ascii="Verdana" w:hAnsi="Verdana" w:cs="Arial"/>
                <w:color w:val="5A5A5A"/>
                <w:sz w:val="24"/>
                <w:szCs w:val="24"/>
                <w:lang w:val="en-GB"/>
              </w:rPr>
            </w:pPr>
          </w:p>
        </w:tc>
      </w:tr>
      <w:tr w:rsidR="00B46629" w:rsidRPr="00C464A8" w14:paraId="0AB42E7D" w14:textId="77F54A15" w:rsidTr="00B46629">
        <w:trPr>
          <w:trHeight w:val="404"/>
        </w:trPr>
        <w:tc>
          <w:tcPr>
            <w:tcW w:w="3278" w:type="dxa"/>
          </w:tcPr>
          <w:p w14:paraId="0DB91111" w14:textId="07B031AE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Search functionality</w:t>
            </w:r>
          </w:p>
        </w:tc>
        <w:tc>
          <w:tcPr>
            <w:tcW w:w="757" w:type="dxa"/>
          </w:tcPr>
          <w:p w14:paraId="0FD083F5" w14:textId="67464EE3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3</w:t>
            </w:r>
          </w:p>
        </w:tc>
        <w:tc>
          <w:tcPr>
            <w:tcW w:w="841" w:type="dxa"/>
          </w:tcPr>
          <w:p w14:paraId="4D630C1E" w14:textId="23ED0E32" w:rsidR="00B46629" w:rsidRPr="00C464A8" w:rsidRDefault="00B46629" w:rsidP="00B46629">
            <w:pPr>
              <w:spacing w:before="200" w:after="120"/>
              <w:rPr>
                <w:rFonts w:ascii="Verdana" w:hAnsi="Verdana"/>
                <w:color w:val="00B050"/>
                <w:sz w:val="18"/>
                <w:szCs w:val="18"/>
              </w:rPr>
            </w:pPr>
            <w:r>
              <w:rPr>
                <w:rFonts w:ascii="Verdana" w:hAnsi="Verdana"/>
                <w:color w:val="00B050"/>
                <w:sz w:val="18"/>
                <w:szCs w:val="18"/>
              </w:rPr>
              <w:t>3</w:t>
            </w:r>
          </w:p>
        </w:tc>
        <w:tc>
          <w:tcPr>
            <w:tcW w:w="841" w:type="dxa"/>
          </w:tcPr>
          <w:p w14:paraId="6BD4CAFD" w14:textId="203096F6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  <w:t>0</w:t>
            </w:r>
          </w:p>
        </w:tc>
        <w:tc>
          <w:tcPr>
            <w:tcW w:w="923" w:type="dxa"/>
          </w:tcPr>
          <w:p w14:paraId="5D7C41EC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590" w:type="dxa"/>
          </w:tcPr>
          <w:p w14:paraId="02F9D7E0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5DB5762" w14:textId="031C1E35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827F660" w14:textId="77777777" w:rsidR="00B46629" w:rsidRPr="00C464A8" w:rsidRDefault="00B46629" w:rsidP="00B46629">
            <w:pPr>
              <w:rPr>
                <w:rFonts w:ascii="Verdana" w:hAnsi="Verdana" w:cs="Arial"/>
                <w:color w:val="5A5A5A"/>
                <w:sz w:val="24"/>
                <w:szCs w:val="24"/>
                <w:lang w:val="en-GB"/>
              </w:rPr>
            </w:pPr>
          </w:p>
        </w:tc>
      </w:tr>
      <w:tr w:rsidR="00B46629" w:rsidRPr="00C464A8" w14:paraId="46CAAFCB" w14:textId="50238655" w:rsidTr="00B46629">
        <w:trPr>
          <w:trHeight w:val="284"/>
        </w:trPr>
        <w:tc>
          <w:tcPr>
            <w:tcW w:w="3278" w:type="dxa"/>
          </w:tcPr>
          <w:p w14:paraId="3D681A65" w14:textId="42520536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My addresses</w:t>
            </w:r>
          </w:p>
        </w:tc>
        <w:tc>
          <w:tcPr>
            <w:tcW w:w="757" w:type="dxa"/>
          </w:tcPr>
          <w:p w14:paraId="5DC97C3E" w14:textId="175C780F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2</w:t>
            </w:r>
          </w:p>
        </w:tc>
        <w:tc>
          <w:tcPr>
            <w:tcW w:w="841" w:type="dxa"/>
          </w:tcPr>
          <w:p w14:paraId="15B0316A" w14:textId="4D7443FB" w:rsidR="00B46629" w:rsidRPr="00C464A8" w:rsidRDefault="00B46629" w:rsidP="00B46629">
            <w:pPr>
              <w:spacing w:before="200" w:after="120"/>
              <w:rPr>
                <w:rFonts w:ascii="Verdana" w:hAnsi="Verdana"/>
                <w:color w:val="00B050"/>
                <w:sz w:val="18"/>
                <w:szCs w:val="18"/>
              </w:rPr>
            </w:pPr>
            <w:r>
              <w:rPr>
                <w:rFonts w:ascii="Verdana" w:hAnsi="Verdana"/>
                <w:color w:val="00B050"/>
                <w:sz w:val="18"/>
                <w:szCs w:val="18"/>
              </w:rPr>
              <w:t>2</w:t>
            </w:r>
          </w:p>
        </w:tc>
        <w:tc>
          <w:tcPr>
            <w:tcW w:w="841" w:type="dxa"/>
          </w:tcPr>
          <w:p w14:paraId="23646FA6" w14:textId="1FFA0941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FF0000"/>
                <w:sz w:val="18"/>
                <w:szCs w:val="18"/>
                <w:lang w:val="en-GB"/>
              </w:rPr>
              <w:t>0</w:t>
            </w:r>
          </w:p>
        </w:tc>
        <w:tc>
          <w:tcPr>
            <w:tcW w:w="923" w:type="dxa"/>
          </w:tcPr>
          <w:p w14:paraId="5F1BF95C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590" w:type="dxa"/>
          </w:tcPr>
          <w:p w14:paraId="4F3A3841" w14:textId="77777777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0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78CFCCB" w14:textId="5641CCA5" w:rsidR="00B46629" w:rsidRPr="00C464A8" w:rsidRDefault="00B46629" w:rsidP="00B46629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DE55353" w14:textId="77777777" w:rsidR="00B46629" w:rsidRPr="00C464A8" w:rsidRDefault="00B46629" w:rsidP="00B46629">
            <w:pPr>
              <w:rPr>
                <w:rFonts w:ascii="Verdana" w:hAnsi="Verdana" w:cs="Arial"/>
                <w:color w:val="5A5A5A"/>
                <w:sz w:val="24"/>
                <w:szCs w:val="24"/>
                <w:lang w:val="en-GB"/>
              </w:rPr>
            </w:pPr>
          </w:p>
        </w:tc>
      </w:tr>
      <w:tr w:rsidR="00B46629" w:rsidRPr="00C464A8" w14:paraId="1B9221CD" w14:textId="61BA9F4C" w:rsidTr="00B46629">
        <w:trPr>
          <w:trHeight w:val="70"/>
        </w:trPr>
        <w:tc>
          <w:tcPr>
            <w:tcW w:w="3278" w:type="dxa"/>
          </w:tcPr>
          <w:p w14:paraId="17536062" w14:textId="77777777" w:rsidR="00B46629" w:rsidRPr="00C464A8" w:rsidRDefault="00B46629" w:rsidP="00B46629">
            <w:pPr>
              <w:spacing w:line="240" w:lineRule="auto"/>
              <w:rPr>
                <w:rFonts w:ascii="Verdana" w:hAnsi="Verdana" w:cs="Arial"/>
                <w:b/>
                <w:color w:val="5A5A5A"/>
              </w:rPr>
            </w:pPr>
          </w:p>
          <w:p w14:paraId="74A53F7A" w14:textId="77777777" w:rsidR="00B46629" w:rsidRPr="00C464A8" w:rsidRDefault="00B46629" w:rsidP="00B46629">
            <w:pPr>
              <w:spacing w:line="240" w:lineRule="auto"/>
              <w:rPr>
                <w:rFonts w:ascii="Verdana" w:hAnsi="Verdana" w:cs="Arial"/>
                <w:b/>
                <w:color w:val="5A5A5A"/>
              </w:rPr>
            </w:pPr>
            <w:r w:rsidRPr="00C464A8">
              <w:rPr>
                <w:rFonts w:ascii="Verdana" w:hAnsi="Verdana" w:cs="Arial"/>
                <w:b/>
                <w:color w:val="5A5A5A"/>
              </w:rPr>
              <w:t>Overall Results</w:t>
            </w:r>
          </w:p>
        </w:tc>
        <w:tc>
          <w:tcPr>
            <w:tcW w:w="757" w:type="dxa"/>
          </w:tcPr>
          <w:p w14:paraId="02812E26" w14:textId="4FEF79C0" w:rsidR="00B46629" w:rsidRPr="00C464A8" w:rsidRDefault="00B46629" w:rsidP="00B46629">
            <w:pPr>
              <w:spacing w:before="200" w:after="120"/>
              <w:rPr>
                <w:rFonts w:ascii="Verdana" w:hAnsi="Verdana"/>
                <w:b/>
                <w:color w:val="auto"/>
              </w:rPr>
            </w:pPr>
            <w:r>
              <w:rPr>
                <w:rFonts w:ascii="Verdana" w:hAnsi="Verdana"/>
                <w:b/>
                <w:color w:val="auto"/>
              </w:rPr>
              <w:t>19</w:t>
            </w:r>
          </w:p>
        </w:tc>
        <w:tc>
          <w:tcPr>
            <w:tcW w:w="841" w:type="dxa"/>
          </w:tcPr>
          <w:p w14:paraId="30D420FA" w14:textId="7E80F640" w:rsidR="00B46629" w:rsidRPr="00C464A8" w:rsidRDefault="00B46629" w:rsidP="00B46629">
            <w:pPr>
              <w:spacing w:before="200" w:after="120"/>
              <w:rPr>
                <w:rFonts w:ascii="Verdana" w:hAnsi="Verdana"/>
                <w:b/>
                <w:color w:val="auto"/>
              </w:rPr>
            </w:pPr>
            <w:r w:rsidRPr="00C464A8">
              <w:rPr>
                <w:rFonts w:ascii="Verdana" w:hAnsi="Verdana"/>
                <w:b/>
                <w:color w:val="00B050"/>
              </w:rPr>
              <w:t>1</w:t>
            </w:r>
            <w:r>
              <w:rPr>
                <w:rFonts w:ascii="Verdana" w:hAnsi="Verdana"/>
                <w:b/>
                <w:color w:val="00B050"/>
              </w:rPr>
              <w:t>6</w:t>
            </w:r>
          </w:p>
        </w:tc>
        <w:tc>
          <w:tcPr>
            <w:tcW w:w="841" w:type="dxa"/>
          </w:tcPr>
          <w:p w14:paraId="5501E100" w14:textId="3EED54F3" w:rsidR="00B46629" w:rsidRPr="00C464A8" w:rsidRDefault="00B46629" w:rsidP="00B46629">
            <w:pPr>
              <w:spacing w:before="200" w:after="120"/>
              <w:rPr>
                <w:rFonts w:ascii="Verdana" w:hAnsi="Verdana"/>
                <w:b/>
                <w:color w:val="auto"/>
              </w:rPr>
            </w:pPr>
            <w:r>
              <w:rPr>
                <w:rFonts w:ascii="Verdana" w:hAnsi="Verdana"/>
                <w:b/>
                <w:color w:val="FF0000"/>
              </w:rPr>
              <w:t>3</w:t>
            </w:r>
          </w:p>
        </w:tc>
        <w:tc>
          <w:tcPr>
            <w:tcW w:w="923" w:type="dxa"/>
          </w:tcPr>
          <w:p w14:paraId="4421A719" w14:textId="77777777" w:rsidR="00B46629" w:rsidRPr="00C464A8" w:rsidRDefault="00B46629" w:rsidP="00B46629">
            <w:pPr>
              <w:spacing w:before="200" w:after="120"/>
              <w:rPr>
                <w:rFonts w:ascii="Verdana" w:hAnsi="Verdana"/>
                <w:b/>
                <w:color w:val="auto"/>
              </w:rPr>
            </w:pPr>
            <w:r w:rsidRPr="00C464A8">
              <w:rPr>
                <w:rFonts w:ascii="Verdana" w:hAnsi="Verdana"/>
                <w:b/>
                <w:color w:val="auto"/>
              </w:rPr>
              <w:t>0</w:t>
            </w:r>
          </w:p>
        </w:tc>
        <w:tc>
          <w:tcPr>
            <w:tcW w:w="590" w:type="dxa"/>
          </w:tcPr>
          <w:p w14:paraId="5A144BB6" w14:textId="77777777" w:rsidR="00B46629" w:rsidRPr="00C464A8" w:rsidRDefault="00B46629" w:rsidP="00B46629">
            <w:pPr>
              <w:spacing w:before="200" w:after="120"/>
              <w:rPr>
                <w:rFonts w:ascii="Verdana" w:hAnsi="Verdana"/>
                <w:b/>
                <w:color w:val="auto"/>
              </w:rPr>
            </w:pPr>
            <w:r w:rsidRPr="00C464A8">
              <w:rPr>
                <w:rFonts w:ascii="Verdana" w:hAnsi="Verdana"/>
                <w:b/>
                <w:color w:val="auto"/>
              </w:rPr>
              <w:t>0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7A978F5" w14:textId="77777777" w:rsidR="00B46629" w:rsidRPr="00C464A8" w:rsidRDefault="00B46629" w:rsidP="00B46629">
            <w:pPr>
              <w:spacing w:before="200" w:after="120"/>
              <w:rPr>
                <w:rFonts w:ascii="Verdana" w:hAnsi="Verdana"/>
                <w:b/>
                <w:color w:val="auto"/>
              </w:rPr>
            </w:pPr>
            <w:r w:rsidRPr="00C464A8">
              <w:rPr>
                <w:rFonts w:ascii="Verdana" w:hAnsi="Verdana"/>
                <w:b/>
                <w:color w:val="auto"/>
              </w:rPr>
              <w:t>3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F7E0219" w14:textId="77777777" w:rsidR="00B46629" w:rsidRPr="00C464A8" w:rsidRDefault="00B46629" w:rsidP="00B46629">
            <w:pPr>
              <w:rPr>
                <w:rFonts w:ascii="Verdana" w:hAnsi="Verdana" w:cs="Arial"/>
                <w:color w:val="5A5A5A"/>
                <w:sz w:val="24"/>
                <w:szCs w:val="24"/>
                <w:lang w:val="en-GB"/>
              </w:rPr>
            </w:pPr>
          </w:p>
        </w:tc>
      </w:tr>
    </w:tbl>
    <w:p w14:paraId="5027844C" w14:textId="5897A359" w:rsidR="00C464A8" w:rsidRPr="00C464A8" w:rsidRDefault="00C464A8" w:rsidP="00C464A8">
      <w:pPr>
        <w:keepNext/>
        <w:widowControl w:val="0"/>
        <w:numPr>
          <w:ilvl w:val="1"/>
          <w:numId w:val="0"/>
        </w:numPr>
        <w:tabs>
          <w:tab w:val="left" w:pos="461"/>
        </w:tabs>
        <w:spacing w:before="320" w:after="120" w:line="320" w:lineRule="atLeast"/>
        <w:ind w:left="180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bookmarkStart w:id="11" w:name="_Toc465718308"/>
      <w:r w:rsidRPr="00C464A8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>Exploratory testing</w:t>
      </w:r>
      <w:bookmarkEnd w:id="11"/>
    </w:p>
    <w:tbl>
      <w:tblPr>
        <w:tblStyle w:val="TableGrid2"/>
        <w:tblW w:w="9270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0"/>
        <w:gridCol w:w="4320"/>
      </w:tblGrid>
      <w:tr w:rsidR="00C464A8" w:rsidRPr="00C464A8" w14:paraId="49077A5B" w14:textId="77777777" w:rsidTr="00C464A8">
        <w:trPr>
          <w:trHeight w:val="500"/>
          <w:tblHeader/>
        </w:trPr>
        <w:tc>
          <w:tcPr>
            <w:tcW w:w="4950" w:type="dxa"/>
            <w:shd w:val="clear" w:color="auto" w:fill="F2F2F2"/>
            <w:vAlign w:val="bottom"/>
          </w:tcPr>
          <w:p w14:paraId="170B34C0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Functionality</w:t>
            </w:r>
          </w:p>
        </w:tc>
        <w:tc>
          <w:tcPr>
            <w:tcW w:w="4320" w:type="dxa"/>
            <w:shd w:val="clear" w:color="auto" w:fill="F2F2F2"/>
            <w:vAlign w:val="bottom"/>
          </w:tcPr>
          <w:p w14:paraId="23F354C3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Defects</w:t>
            </w:r>
          </w:p>
        </w:tc>
      </w:tr>
      <w:tr w:rsidR="00C464A8" w:rsidRPr="00C464A8" w14:paraId="2BC6B05B" w14:textId="77777777" w:rsidTr="00D12928">
        <w:trPr>
          <w:trHeight w:val="500"/>
        </w:trPr>
        <w:tc>
          <w:tcPr>
            <w:tcW w:w="4950" w:type="dxa"/>
          </w:tcPr>
          <w:p w14:paraId="3EEDD3C5" w14:textId="1D528085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Account functionality</w:t>
            </w:r>
          </w:p>
        </w:tc>
        <w:tc>
          <w:tcPr>
            <w:tcW w:w="4320" w:type="dxa"/>
          </w:tcPr>
          <w:p w14:paraId="44E1F6D2" w14:textId="2683387D" w:rsidR="00C464A8" w:rsidRPr="00C464A8" w:rsidRDefault="00000000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hyperlink r:id="rId15" w:history="1">
              <w:r w:rsidR="00D05866">
                <w:rPr>
                  <w:rFonts w:ascii="Verdana" w:hAnsi="Verdana" w:cs="Arial"/>
                  <w:b/>
                  <w:bCs/>
                  <w:color w:val="004C62" w:themeColor="accent1" w:themeShade="BF"/>
                  <w:sz w:val="18"/>
                  <w:szCs w:val="18"/>
                  <w:lang w:val="en-GB"/>
                </w:rPr>
                <w:t>49099</w:t>
              </w:r>
            </w:hyperlink>
            <w:r w:rsidR="00C464A8"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,</w:t>
            </w:r>
            <w:r w:rsidR="00D05866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 </w:t>
            </w:r>
            <w:r w:rsidR="00D05866" w:rsidRPr="00D0586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49101, 49161</w:t>
            </w:r>
            <w:r w:rsidR="00D0586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 xml:space="preserve"> </w:t>
            </w:r>
          </w:p>
        </w:tc>
      </w:tr>
      <w:tr w:rsidR="00C464A8" w:rsidRPr="00C464A8" w14:paraId="2BC064DB" w14:textId="77777777" w:rsidTr="00D12928">
        <w:trPr>
          <w:trHeight w:val="500"/>
        </w:trPr>
        <w:tc>
          <w:tcPr>
            <w:tcW w:w="4950" w:type="dxa"/>
          </w:tcPr>
          <w:p w14:paraId="00685347" w14:textId="222385B7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Cart functionality </w:t>
            </w:r>
          </w:p>
        </w:tc>
        <w:tc>
          <w:tcPr>
            <w:tcW w:w="4320" w:type="dxa"/>
          </w:tcPr>
          <w:p w14:paraId="3D4F7175" w14:textId="02AE5AC1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D0586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49105, 49107</w:t>
            </w:r>
          </w:p>
        </w:tc>
      </w:tr>
      <w:tr w:rsidR="00C464A8" w:rsidRPr="00C464A8" w14:paraId="5487B6F0" w14:textId="77777777" w:rsidTr="00D12928">
        <w:trPr>
          <w:trHeight w:val="500"/>
        </w:trPr>
        <w:tc>
          <w:tcPr>
            <w:tcW w:w="4950" w:type="dxa"/>
          </w:tcPr>
          <w:p w14:paraId="0EE9F523" w14:textId="460AE5FB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Orders functionality</w:t>
            </w:r>
          </w:p>
        </w:tc>
        <w:tc>
          <w:tcPr>
            <w:tcW w:w="4320" w:type="dxa"/>
          </w:tcPr>
          <w:p w14:paraId="406DEF72" w14:textId="0D3C8B2D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  <w:tr w:rsidR="00C464A8" w:rsidRPr="00C464A8" w14:paraId="42268067" w14:textId="77777777" w:rsidTr="00D12928">
        <w:trPr>
          <w:trHeight w:val="500"/>
        </w:trPr>
        <w:tc>
          <w:tcPr>
            <w:tcW w:w="4950" w:type="dxa"/>
          </w:tcPr>
          <w:p w14:paraId="7581FCCF" w14:textId="6E9E1FC3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Search functionality</w:t>
            </w:r>
          </w:p>
        </w:tc>
        <w:tc>
          <w:tcPr>
            <w:tcW w:w="4320" w:type="dxa"/>
          </w:tcPr>
          <w:p w14:paraId="16CC996C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  <w:tr w:rsidR="00C464A8" w:rsidRPr="00C464A8" w14:paraId="600A19AD" w14:textId="77777777" w:rsidTr="00D12928">
        <w:trPr>
          <w:trHeight w:val="500"/>
        </w:trPr>
        <w:tc>
          <w:tcPr>
            <w:tcW w:w="4950" w:type="dxa"/>
          </w:tcPr>
          <w:p w14:paraId="5A18C3C9" w14:textId="63007013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My addresses </w:t>
            </w:r>
          </w:p>
        </w:tc>
        <w:tc>
          <w:tcPr>
            <w:tcW w:w="4320" w:type="dxa"/>
          </w:tcPr>
          <w:p w14:paraId="031BE418" w14:textId="22113F84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D0586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49138</w:t>
            </w:r>
          </w:p>
        </w:tc>
      </w:tr>
      <w:tr w:rsidR="00C464A8" w:rsidRPr="00C464A8" w14:paraId="6540234E" w14:textId="77777777" w:rsidTr="00D12928">
        <w:trPr>
          <w:trHeight w:val="500"/>
        </w:trPr>
        <w:tc>
          <w:tcPr>
            <w:tcW w:w="4950" w:type="dxa"/>
          </w:tcPr>
          <w:p w14:paraId="7E87DB16" w14:textId="4DFB0EBA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UI interface</w:t>
            </w:r>
          </w:p>
        </w:tc>
        <w:tc>
          <w:tcPr>
            <w:tcW w:w="4320" w:type="dxa"/>
          </w:tcPr>
          <w:p w14:paraId="3CECD8A6" w14:textId="383CB7BE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D0586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49217, 49219</w:t>
            </w:r>
          </w:p>
        </w:tc>
      </w:tr>
      <w:tr w:rsidR="00C464A8" w:rsidRPr="00C464A8" w14:paraId="7B14162C" w14:textId="77777777" w:rsidTr="00D12928">
        <w:trPr>
          <w:trHeight w:val="500"/>
        </w:trPr>
        <w:tc>
          <w:tcPr>
            <w:tcW w:w="4950" w:type="dxa"/>
          </w:tcPr>
          <w:p w14:paraId="689760B8" w14:textId="622C465B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Connectivity</w:t>
            </w:r>
          </w:p>
        </w:tc>
        <w:tc>
          <w:tcPr>
            <w:tcW w:w="4320" w:type="dxa"/>
          </w:tcPr>
          <w:p w14:paraId="12665694" w14:textId="1A58CEE9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D0586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49222, 49223, 49225</w:t>
            </w:r>
          </w:p>
        </w:tc>
      </w:tr>
      <w:tr w:rsidR="00C464A8" w:rsidRPr="00C464A8" w14:paraId="0F053F26" w14:textId="77777777" w:rsidTr="00D12928">
        <w:trPr>
          <w:trHeight w:val="500"/>
        </w:trPr>
        <w:tc>
          <w:tcPr>
            <w:tcW w:w="4950" w:type="dxa"/>
          </w:tcPr>
          <w:p w14:paraId="4CA38ED8" w14:textId="5D35C623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 xml:space="preserve">Localization </w:t>
            </w:r>
          </w:p>
        </w:tc>
        <w:tc>
          <w:tcPr>
            <w:tcW w:w="4320" w:type="dxa"/>
          </w:tcPr>
          <w:p w14:paraId="39ABCDDC" w14:textId="4DDAD644" w:rsidR="00C464A8" w:rsidRPr="00C464A8" w:rsidRDefault="00D0586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D0586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49140</w:t>
            </w:r>
          </w:p>
        </w:tc>
      </w:tr>
      <w:tr w:rsidR="00C464A8" w:rsidRPr="00C464A8" w14:paraId="073479FC" w14:textId="77777777" w:rsidTr="00D12928">
        <w:trPr>
          <w:trHeight w:val="500"/>
        </w:trPr>
        <w:tc>
          <w:tcPr>
            <w:tcW w:w="4950" w:type="dxa"/>
          </w:tcPr>
          <w:p w14:paraId="5754608E" w14:textId="72FF17A2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  <w:tc>
          <w:tcPr>
            <w:tcW w:w="4320" w:type="dxa"/>
          </w:tcPr>
          <w:p w14:paraId="5B0919ED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</w:p>
        </w:tc>
      </w:tr>
    </w:tbl>
    <w:p w14:paraId="6173E052" w14:textId="77777777" w:rsidR="00C464A8" w:rsidRPr="00C464A8" w:rsidRDefault="00C464A8" w:rsidP="00C464A8">
      <w:pPr>
        <w:spacing w:before="0" w:after="0" w:line="260" w:lineRule="exact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br w:type="page"/>
      </w:r>
    </w:p>
    <w:p w14:paraId="3571A6B2" w14:textId="2191514B" w:rsidR="00C464A8" w:rsidRPr="00C464A8" w:rsidRDefault="00C464A8" w:rsidP="00C464A8">
      <w:pPr>
        <w:keepNext/>
        <w:spacing w:before="480" w:after="120" w:line="320" w:lineRule="atLeast"/>
        <w:outlineLvl w:val="0"/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</w:pPr>
      <w:bookmarkStart w:id="12" w:name="_Toc465718309"/>
      <w:r w:rsidRPr="00C464A8"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  <w:lastRenderedPageBreak/>
        <w:t>Defects</w:t>
      </w:r>
      <w:bookmarkEnd w:id="12"/>
    </w:p>
    <w:p w14:paraId="6414CCA2" w14:textId="68EED54A" w:rsidR="00C464A8" w:rsidRPr="00C464A8" w:rsidRDefault="00C464A8" w:rsidP="00C464A8">
      <w:pPr>
        <w:keepNext/>
        <w:widowControl w:val="0"/>
        <w:numPr>
          <w:ilvl w:val="1"/>
          <w:numId w:val="0"/>
        </w:numPr>
        <w:tabs>
          <w:tab w:val="left" w:pos="461"/>
        </w:tabs>
        <w:spacing w:before="320" w:after="120" w:line="320" w:lineRule="atLeast"/>
        <w:ind w:left="180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bookmarkStart w:id="13" w:name="_Toc465718310"/>
      <w:r w:rsidRPr="00C464A8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>New defects</w:t>
      </w:r>
      <w:bookmarkEnd w:id="13"/>
    </w:p>
    <w:tbl>
      <w:tblPr>
        <w:tblStyle w:val="TableGrid2"/>
        <w:tblW w:w="9356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30"/>
        <w:gridCol w:w="6390"/>
        <w:gridCol w:w="1436"/>
      </w:tblGrid>
      <w:tr w:rsidR="00C464A8" w:rsidRPr="00C464A8" w14:paraId="677D5D45" w14:textId="77777777" w:rsidTr="00C464A8">
        <w:trPr>
          <w:trHeight w:val="500"/>
          <w:tblHeader/>
        </w:trPr>
        <w:tc>
          <w:tcPr>
            <w:tcW w:w="1530" w:type="dxa"/>
            <w:shd w:val="clear" w:color="auto" w:fill="F2F2F2"/>
          </w:tcPr>
          <w:p w14:paraId="0CFB581E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Defect ID</w:t>
            </w:r>
          </w:p>
        </w:tc>
        <w:tc>
          <w:tcPr>
            <w:tcW w:w="6390" w:type="dxa"/>
            <w:shd w:val="clear" w:color="auto" w:fill="F2F2F2"/>
          </w:tcPr>
          <w:p w14:paraId="217034A4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Defect summary</w:t>
            </w:r>
          </w:p>
        </w:tc>
        <w:tc>
          <w:tcPr>
            <w:tcW w:w="1436" w:type="dxa"/>
            <w:shd w:val="clear" w:color="auto" w:fill="F2F2F2"/>
          </w:tcPr>
          <w:p w14:paraId="68A044D4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Severity</w:t>
            </w:r>
          </w:p>
        </w:tc>
      </w:tr>
      <w:tr w:rsidR="00C464A8" w:rsidRPr="00C464A8" w14:paraId="743000C7" w14:textId="77777777" w:rsidTr="00D12928">
        <w:trPr>
          <w:trHeight w:val="500"/>
        </w:trPr>
        <w:tc>
          <w:tcPr>
            <w:tcW w:w="1530" w:type="dxa"/>
          </w:tcPr>
          <w:p w14:paraId="4F6FFB41" w14:textId="76C0CE34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49167</w:t>
            </w:r>
          </w:p>
        </w:tc>
        <w:tc>
          <w:tcPr>
            <w:tcW w:w="6390" w:type="dxa"/>
            <w:vAlign w:val="bottom"/>
          </w:tcPr>
          <w:p w14:paraId="1606C8A1" w14:textId="0F50BCCF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UI - inconsistent font type</w:t>
            </w:r>
          </w:p>
        </w:tc>
        <w:tc>
          <w:tcPr>
            <w:tcW w:w="1436" w:type="dxa"/>
          </w:tcPr>
          <w:p w14:paraId="1D4B7E11" w14:textId="0AB709CB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minor</w:t>
            </w:r>
          </w:p>
        </w:tc>
      </w:tr>
      <w:tr w:rsidR="00C464A8" w:rsidRPr="00C464A8" w14:paraId="3DA1B7E4" w14:textId="77777777" w:rsidTr="00D12928">
        <w:trPr>
          <w:trHeight w:val="500"/>
        </w:trPr>
        <w:tc>
          <w:tcPr>
            <w:tcW w:w="1530" w:type="dxa"/>
          </w:tcPr>
          <w:p w14:paraId="709AD1BE" w14:textId="49690B86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49160</w:t>
            </w:r>
          </w:p>
        </w:tc>
        <w:tc>
          <w:tcPr>
            <w:tcW w:w="6390" w:type="dxa"/>
            <w:vAlign w:val="bottom"/>
          </w:tcPr>
          <w:p w14:paraId="7E6D652C" w14:textId="71115342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Add billing data - Company name accepts only numeric values</w:t>
            </w:r>
          </w:p>
        </w:tc>
        <w:tc>
          <w:tcPr>
            <w:tcW w:w="1436" w:type="dxa"/>
          </w:tcPr>
          <w:p w14:paraId="45CF52A1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major</w:t>
            </w:r>
          </w:p>
        </w:tc>
      </w:tr>
      <w:tr w:rsidR="00C464A8" w:rsidRPr="00C464A8" w14:paraId="4F97C9A9" w14:textId="77777777" w:rsidTr="00D12928">
        <w:trPr>
          <w:trHeight w:val="500"/>
        </w:trPr>
        <w:tc>
          <w:tcPr>
            <w:tcW w:w="1530" w:type="dxa"/>
          </w:tcPr>
          <w:p w14:paraId="001871A9" w14:textId="730A140D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49218</w:t>
            </w:r>
          </w:p>
        </w:tc>
        <w:tc>
          <w:tcPr>
            <w:tcW w:w="6390" w:type="dxa"/>
            <w:vAlign w:val="bottom"/>
          </w:tcPr>
          <w:p w14:paraId="44CD0CFA" w14:textId="0C29D88D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Add billing data - Bank name accepts numeric and special characters values</w:t>
            </w:r>
          </w:p>
        </w:tc>
        <w:tc>
          <w:tcPr>
            <w:tcW w:w="1436" w:type="dxa"/>
          </w:tcPr>
          <w:p w14:paraId="0977AF96" w14:textId="30DE3B22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  <w:tr w:rsidR="00C464A8" w:rsidRPr="00C464A8" w14:paraId="05BE37F9" w14:textId="77777777" w:rsidTr="00D12928">
        <w:trPr>
          <w:trHeight w:val="500"/>
        </w:trPr>
        <w:tc>
          <w:tcPr>
            <w:tcW w:w="1530" w:type="dxa"/>
          </w:tcPr>
          <w:p w14:paraId="0D202CC4" w14:textId="43FA43AA" w:rsidR="00C464A8" w:rsidRPr="00C464A8" w:rsidRDefault="00000000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hyperlink r:id="rId16" w:history="1">
              <w:r w:rsidR="006D33B6" w:rsidRPr="006D33B6">
                <w:rPr>
                  <w:rFonts w:ascii="Verdana" w:hAnsi="Verdana" w:cs="Arial"/>
                  <w:b/>
                  <w:bCs/>
                  <w:color w:val="004C62" w:themeColor="accent1" w:themeShade="BF"/>
                  <w:sz w:val="18"/>
                  <w:szCs w:val="18"/>
                  <w:lang w:val="en-GB"/>
                </w:rPr>
                <w:t>49163</w:t>
              </w:r>
            </w:hyperlink>
          </w:p>
        </w:tc>
        <w:tc>
          <w:tcPr>
            <w:tcW w:w="6390" w:type="dxa"/>
            <w:vAlign w:val="bottom"/>
          </w:tcPr>
          <w:p w14:paraId="266222E9" w14:textId="4EB23DB3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Add billing data - City field accepts numeric and special characters values</w:t>
            </w:r>
          </w:p>
        </w:tc>
        <w:tc>
          <w:tcPr>
            <w:tcW w:w="1436" w:type="dxa"/>
          </w:tcPr>
          <w:p w14:paraId="1DE217F8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major</w:t>
            </w:r>
          </w:p>
        </w:tc>
      </w:tr>
      <w:tr w:rsidR="00C464A8" w:rsidRPr="00C464A8" w14:paraId="2F9F60D0" w14:textId="77777777" w:rsidTr="00D12928">
        <w:trPr>
          <w:trHeight w:val="500"/>
        </w:trPr>
        <w:tc>
          <w:tcPr>
            <w:tcW w:w="1530" w:type="dxa"/>
          </w:tcPr>
          <w:p w14:paraId="6D760BBE" w14:textId="202C40C4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49220</w:t>
            </w:r>
          </w:p>
        </w:tc>
        <w:tc>
          <w:tcPr>
            <w:tcW w:w="6390" w:type="dxa"/>
            <w:vAlign w:val="bottom"/>
          </w:tcPr>
          <w:p w14:paraId="64AD7261" w14:textId="2FD5A5F0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6D33B6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UI - mandatory fields are not marked in red or * on Sign up page</w:t>
            </w:r>
          </w:p>
        </w:tc>
        <w:tc>
          <w:tcPr>
            <w:tcW w:w="1436" w:type="dxa"/>
          </w:tcPr>
          <w:p w14:paraId="6D09E4E7" w14:textId="0F82C11B" w:rsidR="00C464A8" w:rsidRPr="00C464A8" w:rsidRDefault="006D33B6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  <w:tr w:rsidR="00C464A8" w:rsidRPr="00C464A8" w14:paraId="68A89CC4" w14:textId="77777777" w:rsidTr="00D12928">
        <w:trPr>
          <w:trHeight w:val="500"/>
        </w:trPr>
        <w:tc>
          <w:tcPr>
            <w:tcW w:w="1530" w:type="dxa"/>
          </w:tcPr>
          <w:p w14:paraId="1051DED0" w14:textId="2DD83EA9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49153</w:t>
            </w:r>
          </w:p>
        </w:tc>
        <w:tc>
          <w:tcPr>
            <w:tcW w:w="6390" w:type="dxa"/>
            <w:vAlign w:val="bottom"/>
          </w:tcPr>
          <w:p w14:paraId="2FDD7D79" w14:textId="17161A85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Privacy policy - Incorrect hyperlink</w:t>
            </w:r>
          </w:p>
        </w:tc>
        <w:tc>
          <w:tcPr>
            <w:tcW w:w="1436" w:type="dxa"/>
          </w:tcPr>
          <w:p w14:paraId="5F234F5D" w14:textId="0CC45320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  <w:tr w:rsidR="00C464A8" w:rsidRPr="00C464A8" w14:paraId="5B8F569F" w14:textId="77777777" w:rsidTr="00D12928">
        <w:trPr>
          <w:trHeight w:val="500"/>
        </w:trPr>
        <w:tc>
          <w:tcPr>
            <w:tcW w:w="1530" w:type="dxa"/>
          </w:tcPr>
          <w:p w14:paraId="27930051" w14:textId="5E6616AB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49158</w:t>
            </w:r>
          </w:p>
        </w:tc>
        <w:tc>
          <w:tcPr>
            <w:tcW w:w="6390" w:type="dxa"/>
            <w:vAlign w:val="bottom"/>
          </w:tcPr>
          <w:p w14:paraId="4D7FF998" w14:textId="0EC9A115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Frequently asked questions - Incorrect e-mail address</w:t>
            </w:r>
          </w:p>
        </w:tc>
        <w:tc>
          <w:tcPr>
            <w:tcW w:w="1436" w:type="dxa"/>
          </w:tcPr>
          <w:p w14:paraId="419711B6" w14:textId="167E0F1A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  <w:tr w:rsidR="00C464A8" w:rsidRPr="00C464A8" w14:paraId="70753C51" w14:textId="77777777" w:rsidTr="00D12928">
        <w:trPr>
          <w:trHeight w:val="500"/>
        </w:trPr>
        <w:tc>
          <w:tcPr>
            <w:tcW w:w="1530" w:type="dxa"/>
          </w:tcPr>
          <w:p w14:paraId="24FAF3FF" w14:textId="2893A1DB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49155</w:t>
            </w:r>
          </w:p>
        </w:tc>
        <w:tc>
          <w:tcPr>
            <w:tcW w:w="6390" w:type="dxa"/>
            <w:vAlign w:val="bottom"/>
          </w:tcPr>
          <w:p w14:paraId="4A6F3622" w14:textId="3FB59459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Consumers protection - Web page is not available</w:t>
            </w:r>
          </w:p>
        </w:tc>
        <w:tc>
          <w:tcPr>
            <w:tcW w:w="1436" w:type="dxa"/>
          </w:tcPr>
          <w:p w14:paraId="277C8E8B" w14:textId="5FCFD683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  <w:tr w:rsidR="00C464A8" w:rsidRPr="00C464A8" w14:paraId="0D5C1852" w14:textId="77777777" w:rsidTr="00D12928">
        <w:trPr>
          <w:trHeight w:val="500"/>
        </w:trPr>
        <w:tc>
          <w:tcPr>
            <w:tcW w:w="1530" w:type="dxa"/>
          </w:tcPr>
          <w:p w14:paraId="5C97D6C0" w14:textId="1EF0F172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49152</w:t>
            </w:r>
          </w:p>
        </w:tc>
        <w:tc>
          <w:tcPr>
            <w:tcW w:w="6390" w:type="dxa"/>
            <w:vAlign w:val="bottom"/>
          </w:tcPr>
          <w:p w14:paraId="4816702C" w14:textId="0FA72792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Add to cart - Incorrect measurement unit</w:t>
            </w:r>
          </w:p>
        </w:tc>
        <w:tc>
          <w:tcPr>
            <w:tcW w:w="1436" w:type="dxa"/>
          </w:tcPr>
          <w:p w14:paraId="1FDA1B75" w14:textId="0D63B43E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minor</w:t>
            </w:r>
          </w:p>
        </w:tc>
      </w:tr>
      <w:tr w:rsidR="00C464A8" w:rsidRPr="00C464A8" w14:paraId="119A024D" w14:textId="77777777" w:rsidTr="00D12928">
        <w:trPr>
          <w:trHeight w:val="500"/>
        </w:trPr>
        <w:tc>
          <w:tcPr>
            <w:tcW w:w="1530" w:type="dxa"/>
          </w:tcPr>
          <w:p w14:paraId="211DB9D6" w14:textId="1DBFEC12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49143</w:t>
            </w:r>
          </w:p>
        </w:tc>
        <w:tc>
          <w:tcPr>
            <w:tcW w:w="6390" w:type="dxa"/>
            <w:vAlign w:val="bottom"/>
          </w:tcPr>
          <w:p w14:paraId="0C6F1B7D" w14:textId="1657C716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Terms and conditions - Missing translation</w:t>
            </w:r>
          </w:p>
        </w:tc>
        <w:tc>
          <w:tcPr>
            <w:tcW w:w="1436" w:type="dxa"/>
          </w:tcPr>
          <w:p w14:paraId="1D7E4E99" w14:textId="2DC7D33C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</w:pPr>
            <w:r>
              <w:rPr>
                <w:rFonts w:ascii="Verdana" w:hAnsi="Verdana" w:cs="Arial"/>
                <w:b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  <w:tr w:rsidR="00C464A8" w:rsidRPr="00C464A8" w14:paraId="250C3C4C" w14:textId="77777777" w:rsidTr="00D12928">
        <w:trPr>
          <w:trHeight w:val="500"/>
        </w:trPr>
        <w:tc>
          <w:tcPr>
            <w:tcW w:w="1530" w:type="dxa"/>
          </w:tcPr>
          <w:p w14:paraId="5C56F8B9" w14:textId="70BE0274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49145</w:t>
            </w:r>
          </w:p>
        </w:tc>
        <w:tc>
          <w:tcPr>
            <w:tcW w:w="6390" w:type="dxa"/>
            <w:vAlign w:val="bottom"/>
          </w:tcPr>
          <w:p w14:paraId="0F90A641" w14:textId="5127DCC6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Privacy policy - Missing translation</w:t>
            </w:r>
          </w:p>
        </w:tc>
        <w:tc>
          <w:tcPr>
            <w:tcW w:w="1436" w:type="dxa"/>
          </w:tcPr>
          <w:p w14:paraId="3B46C54F" w14:textId="5DBC0C5E" w:rsidR="00C464A8" w:rsidRPr="00C464A8" w:rsidRDefault="00370794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370794"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  <w:tr w:rsidR="00C464A8" w:rsidRPr="00C464A8" w14:paraId="63F97288" w14:textId="77777777" w:rsidTr="00D12928">
        <w:trPr>
          <w:trHeight w:val="500"/>
        </w:trPr>
        <w:tc>
          <w:tcPr>
            <w:tcW w:w="1530" w:type="dxa"/>
          </w:tcPr>
          <w:p w14:paraId="6171E5DB" w14:textId="36A3D9C7" w:rsidR="00C464A8" w:rsidRPr="00C464A8" w:rsidRDefault="006F1491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6F1491">
              <w:rPr>
                <w:rFonts w:ascii="Verdana" w:hAnsi="Verdana" w:cs="Arial"/>
                <w:b/>
                <w:bCs/>
                <w:color w:val="004C62" w:themeColor="accent1" w:themeShade="BF"/>
                <w:sz w:val="18"/>
                <w:szCs w:val="18"/>
                <w:lang w:val="en-GB"/>
              </w:rPr>
              <w:t>49148</w:t>
            </w:r>
          </w:p>
        </w:tc>
        <w:tc>
          <w:tcPr>
            <w:tcW w:w="6390" w:type="dxa"/>
            <w:vAlign w:val="bottom"/>
          </w:tcPr>
          <w:p w14:paraId="698BEFE0" w14:textId="5B500826" w:rsidR="00C464A8" w:rsidRPr="00C464A8" w:rsidRDefault="006F1491" w:rsidP="00C464A8">
            <w:pPr>
              <w:spacing w:before="200" w:line="300" w:lineRule="exact"/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</w:pPr>
            <w:r w:rsidRPr="006F1491">
              <w:rPr>
                <w:rFonts w:ascii="Verdana" w:hAnsi="Verdana" w:cs="Arial"/>
                <w:color w:val="5A5A5A"/>
                <w:sz w:val="18"/>
                <w:szCs w:val="18"/>
                <w:lang w:val="en-GB"/>
              </w:rPr>
              <w:t>My addresses - Missing translation</w:t>
            </w:r>
          </w:p>
        </w:tc>
        <w:tc>
          <w:tcPr>
            <w:tcW w:w="1436" w:type="dxa"/>
          </w:tcPr>
          <w:p w14:paraId="387E651A" w14:textId="77777777" w:rsidR="00C464A8" w:rsidRPr="00C464A8" w:rsidRDefault="00C464A8" w:rsidP="00C464A8">
            <w:pPr>
              <w:spacing w:before="200" w:line="300" w:lineRule="exact"/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</w:pPr>
            <w:r w:rsidRPr="00C464A8">
              <w:rPr>
                <w:rFonts w:ascii="Verdana" w:hAnsi="Verdana" w:cs="Arial"/>
                <w:b/>
                <w:bCs/>
                <w:color w:val="5A5A5A"/>
                <w:sz w:val="18"/>
                <w:szCs w:val="18"/>
                <w:lang w:val="en-GB"/>
              </w:rPr>
              <w:t>normal</w:t>
            </w:r>
          </w:p>
        </w:tc>
      </w:tr>
    </w:tbl>
    <w:p w14:paraId="4FF7C0DE" w14:textId="77777777" w:rsidR="00C464A8" w:rsidRPr="00C464A8" w:rsidRDefault="00C464A8" w:rsidP="00C464A8">
      <w:pPr>
        <w:keepNext/>
        <w:widowControl w:val="0"/>
        <w:tabs>
          <w:tab w:val="left" w:pos="461"/>
        </w:tabs>
        <w:spacing w:before="320" w:after="120" w:line="320" w:lineRule="atLeast"/>
        <w:ind w:left="180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</w:p>
    <w:p w14:paraId="6EAEEC32" w14:textId="77777777" w:rsidR="00C464A8" w:rsidRPr="00C464A8" w:rsidRDefault="00C464A8" w:rsidP="00C464A8">
      <w:pPr>
        <w:spacing w:before="0" w:after="0" w:line="260" w:lineRule="exact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br w:type="page"/>
      </w:r>
    </w:p>
    <w:p w14:paraId="47A83B6A" w14:textId="54FE0052" w:rsidR="00C464A8" w:rsidRPr="00C464A8" w:rsidRDefault="00C464A8" w:rsidP="00C464A8">
      <w:pPr>
        <w:keepNext/>
        <w:widowControl w:val="0"/>
        <w:numPr>
          <w:ilvl w:val="1"/>
          <w:numId w:val="0"/>
        </w:numPr>
        <w:tabs>
          <w:tab w:val="left" w:pos="461"/>
        </w:tabs>
        <w:spacing w:before="320" w:after="120" w:line="320" w:lineRule="atLeast"/>
        <w:ind w:left="180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bookmarkStart w:id="14" w:name="_Toc465718311"/>
      <w:r w:rsidRPr="00C464A8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lastRenderedPageBreak/>
        <w:t>Validated bugs</w:t>
      </w:r>
      <w:bookmarkEnd w:id="14"/>
    </w:p>
    <w:p w14:paraId="1BFC3816" w14:textId="11D6E56B" w:rsidR="00C464A8" w:rsidRPr="00C464A8" w:rsidRDefault="004E792A" w:rsidP="00C464A8">
      <w:pPr>
        <w:spacing w:before="200" w:after="0" w:line="300" w:lineRule="exact"/>
        <w:rPr>
          <w:rFonts w:ascii="Verdana" w:eastAsia="Times New Roman" w:hAnsi="Verdana" w:cs="Arial"/>
          <w:bCs/>
          <w:color w:val="5A5A5A"/>
          <w:sz w:val="24"/>
          <w:szCs w:val="24"/>
          <w:lang w:val="en-GB" w:eastAsia="en-US"/>
        </w:rPr>
      </w:pPr>
      <w:r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No bugs were validated. </w:t>
      </w:r>
    </w:p>
    <w:p w14:paraId="36007105" w14:textId="58A9A78B" w:rsidR="00C464A8" w:rsidRPr="00C464A8" w:rsidRDefault="00C464A8" w:rsidP="00C464A8">
      <w:pPr>
        <w:keepNext/>
        <w:widowControl w:val="0"/>
        <w:numPr>
          <w:ilvl w:val="1"/>
          <w:numId w:val="0"/>
        </w:numPr>
        <w:tabs>
          <w:tab w:val="left" w:pos="461"/>
        </w:tabs>
        <w:spacing w:before="320" w:after="120" w:line="320" w:lineRule="atLeast"/>
        <w:ind w:left="180"/>
        <w:outlineLvl w:val="1"/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</w:pPr>
      <w:bookmarkStart w:id="15" w:name="_Toc465718312"/>
      <w:r w:rsidRPr="00C464A8">
        <w:rPr>
          <w:rFonts w:ascii="Verdana" w:eastAsia="Times New Roman" w:hAnsi="Verdana" w:cs="Arial"/>
          <w:bCs/>
          <w:color w:val="5A5A5A"/>
          <w:sz w:val="28"/>
          <w:szCs w:val="24"/>
          <w:lang w:val="en-GB" w:eastAsia="en-US"/>
        </w:rPr>
        <w:t>Old bugs still open</w:t>
      </w:r>
      <w:bookmarkEnd w:id="15"/>
    </w:p>
    <w:p w14:paraId="49FC9C2A" w14:textId="77777777" w:rsidR="00C464A8" w:rsidRPr="00C464A8" w:rsidRDefault="00C464A8" w:rsidP="00C464A8">
      <w:pPr>
        <w:spacing w:before="200" w:after="0" w:line="300" w:lineRule="exact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There are no old bugs still open.</w:t>
      </w:r>
    </w:p>
    <w:p w14:paraId="7AFFDECE" w14:textId="77777777" w:rsidR="00C464A8" w:rsidRPr="00C464A8" w:rsidRDefault="00C464A8" w:rsidP="00C464A8">
      <w:pPr>
        <w:widowControl w:val="0"/>
        <w:spacing w:before="200" w:after="120" w:line="240" w:lineRule="atLeast"/>
        <w:rPr>
          <w:rFonts w:ascii="Verdana" w:eastAsia="Times New Roman" w:hAnsi="Verdana" w:cs="Times New Roman"/>
          <w:color w:val="00B0F0"/>
          <w:sz w:val="18"/>
          <w:lang w:eastAsia="en-US"/>
        </w:rPr>
      </w:pPr>
    </w:p>
    <w:p w14:paraId="45138616" w14:textId="77777777" w:rsidR="00C464A8" w:rsidRPr="00C464A8" w:rsidRDefault="00C464A8" w:rsidP="00C464A8">
      <w:pPr>
        <w:keepNext/>
        <w:spacing w:before="480" w:after="120" w:line="320" w:lineRule="atLeast"/>
        <w:outlineLvl w:val="0"/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</w:pPr>
    </w:p>
    <w:p w14:paraId="190BE092" w14:textId="77777777" w:rsidR="00C464A8" w:rsidRPr="00C464A8" w:rsidRDefault="00C464A8" w:rsidP="00C464A8">
      <w:pPr>
        <w:spacing w:before="0" w:after="0" w:line="260" w:lineRule="exact"/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br w:type="page"/>
      </w:r>
    </w:p>
    <w:p w14:paraId="77B30E10" w14:textId="77777777" w:rsidR="00C464A8" w:rsidRPr="00C464A8" w:rsidRDefault="00C464A8" w:rsidP="00C464A8">
      <w:pPr>
        <w:keepNext/>
        <w:spacing w:before="480" w:after="120" w:line="320" w:lineRule="atLeast"/>
        <w:outlineLvl w:val="0"/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</w:pPr>
      <w:bookmarkStart w:id="16" w:name="_Toc465718313"/>
      <w:r w:rsidRPr="00C464A8">
        <w:rPr>
          <w:rFonts w:ascii="Verdana" w:eastAsia="Times New Roman" w:hAnsi="Verdana" w:cs="Arial"/>
          <w:bCs/>
          <w:color w:val="7030A0"/>
          <w:kern w:val="28"/>
          <w:sz w:val="32"/>
          <w:szCs w:val="32"/>
          <w:lang w:val="en-GB" w:eastAsia="en-US"/>
        </w:rPr>
        <w:lastRenderedPageBreak/>
        <w:t>Conclusions</w:t>
      </w:r>
      <w:bookmarkEnd w:id="16"/>
    </w:p>
    <w:p w14:paraId="2B2F7187" w14:textId="10BCCFC4" w:rsidR="00C464A8" w:rsidRDefault="00C464A8" w:rsidP="00C464A8">
      <w:pPr>
        <w:spacing w:before="200" w:after="0" w:line="300" w:lineRule="exact"/>
        <w:jc w:val="both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Smoke Test Cases, for the main </w:t>
      </w:r>
      <w:r w:rsidRPr="00C464A8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functionalities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in a </w:t>
      </w:r>
      <w:r w:rsidRPr="00C464A8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percent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of 100% were executed, </w:t>
      </w:r>
      <w:r w:rsidR="00181500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84.12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% passed and </w:t>
      </w:r>
      <w:r w:rsidR="00181500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15.78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% failed. The failed test cases are related to the</w:t>
      </w:r>
      <w:r w:rsidR="00181500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Account,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Cart </w:t>
      </w:r>
      <w:r w:rsidR="00181500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and Orders 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functionalit</w:t>
      </w:r>
      <w:r w:rsidR="00181500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ies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. </w:t>
      </w:r>
    </w:p>
    <w:p w14:paraId="67BABCB7" w14:textId="77777777" w:rsidR="00EB366C" w:rsidRPr="00C464A8" w:rsidRDefault="00EB366C" w:rsidP="00EB366C">
      <w:pPr>
        <w:spacing w:before="200" w:after="0" w:line="300" w:lineRule="exact"/>
        <w:jc w:val="both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Exploratory testing was performed for important functionalities. </w:t>
      </w:r>
      <w:r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12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bugs were identified</w:t>
      </w:r>
      <w:r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during exploratory testing, </w:t>
      </w:r>
      <w:r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6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of them are major,</w:t>
      </w:r>
      <w:r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4 normal and 2 minor.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</w:t>
      </w:r>
    </w:p>
    <w:p w14:paraId="5623094E" w14:textId="0C5C983C" w:rsidR="00C464A8" w:rsidRPr="00C464A8" w:rsidRDefault="00EB366C" w:rsidP="00C464A8">
      <w:pPr>
        <w:spacing w:before="200" w:after="0" w:line="300" w:lineRule="exact"/>
        <w:jc w:val="both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  <w:r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Therefore, a</w:t>
      </w:r>
      <w:r w:rsidR="00C464A8"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total number of 2</w:t>
      </w:r>
      <w:r w:rsidR="00181500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8</w:t>
      </w:r>
      <w:r w:rsidR="00C464A8"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new bugs were identified</w:t>
      </w:r>
      <w:r w:rsidR="0005069E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</w:t>
      </w:r>
      <w:r w:rsidR="00B2587D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(Smoke and Exploratory testing)</w:t>
      </w:r>
      <w:r w:rsidR="00C464A8"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, </w:t>
      </w:r>
      <w:r w:rsidR="00EE6249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10</w:t>
      </w:r>
      <w:r w:rsidR="00C464A8"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identified as major severity, the other </w:t>
      </w:r>
      <w:r w:rsidR="00EE6249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13 as</w:t>
      </w:r>
      <w:r w:rsidR="00C464A8"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normal severity</w:t>
      </w:r>
      <w:r w:rsidR="00EE6249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, </w:t>
      </w:r>
      <w:r w:rsidR="00D32FBE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and </w:t>
      </w:r>
      <w:r w:rsidR="00EE6249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5</w:t>
      </w:r>
      <w:r w:rsidR="00BE7B9B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as</w:t>
      </w:r>
      <w:r w:rsidR="00EE6249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minor</w:t>
      </w:r>
      <w:r w:rsidR="00BE7B9B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severity</w:t>
      </w:r>
      <w:r w:rsidR="00C464A8"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. No bugs were validated.</w:t>
      </w:r>
    </w:p>
    <w:p w14:paraId="1928D732" w14:textId="4751BC1E" w:rsidR="00C464A8" w:rsidRPr="00C464A8" w:rsidRDefault="00C464A8" w:rsidP="00C464A8">
      <w:pPr>
        <w:spacing w:before="200" w:after="0" w:line="300" w:lineRule="exact"/>
        <w:jc w:val="both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In addition to Smoke and Positive testing, testing types such </w:t>
      </w:r>
      <w:r w:rsidRPr="00C464A8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as: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Functional Testing, Exploratory, </w:t>
      </w:r>
      <w:r w:rsidR="003974D3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Localization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, Negative, UI, </w:t>
      </w:r>
      <w:r w:rsidR="003974D3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Connectivity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, were covered.</w:t>
      </w:r>
    </w:p>
    <w:p w14:paraId="42D4B282" w14:textId="77777777" w:rsidR="00C464A8" w:rsidRPr="00C464A8" w:rsidRDefault="00C464A8" w:rsidP="00C464A8">
      <w:pPr>
        <w:spacing w:before="200" w:after="0" w:line="300" w:lineRule="exact"/>
        <w:jc w:val="both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>Most of the bugs were identified by Negative Testing.</w:t>
      </w:r>
    </w:p>
    <w:p w14:paraId="0F5A91EC" w14:textId="77777777" w:rsidR="00C464A8" w:rsidRPr="00C464A8" w:rsidRDefault="00C464A8" w:rsidP="00C464A8">
      <w:pPr>
        <w:spacing w:before="200" w:after="0" w:line="300" w:lineRule="exact"/>
        <w:jc w:val="both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  <w:r w:rsidRPr="00C464A8">
        <w:rPr>
          <w:rFonts w:ascii="Verdana" w:eastAsia="Times New Roman" w:hAnsi="Verdana" w:cs="Arial"/>
          <w:noProof/>
          <w:color w:val="5A5A5A"/>
          <w:sz w:val="24"/>
          <w:szCs w:val="24"/>
          <w:lang w:val="en-GB" w:eastAsia="en-US"/>
        </w:rPr>
        <w:t>Considering</w:t>
      </w:r>
      <w:r w:rsidRPr="00C464A8"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  <w:t xml:space="preserve"> the number of high severity bugs identified, on all important functionalities, the fixing of at least the major severity bugs is recommended, although the application is already in production.</w:t>
      </w:r>
    </w:p>
    <w:p w14:paraId="209CC4CE" w14:textId="77777777" w:rsidR="00C464A8" w:rsidRPr="00C464A8" w:rsidRDefault="00C464A8" w:rsidP="00C464A8">
      <w:pPr>
        <w:spacing w:before="200" w:after="0" w:line="300" w:lineRule="exact"/>
        <w:rPr>
          <w:rFonts w:ascii="Verdana" w:eastAsia="Times New Roman" w:hAnsi="Verdana" w:cs="Arial"/>
          <w:color w:val="5A5A5A"/>
          <w:sz w:val="24"/>
          <w:szCs w:val="24"/>
          <w:lang w:val="en-GB" w:eastAsia="en-US"/>
        </w:rPr>
      </w:pPr>
    </w:p>
    <w:p w14:paraId="61C2CDB9" w14:textId="77777777" w:rsidR="00C464A8" w:rsidRPr="00C464A8" w:rsidRDefault="00C464A8" w:rsidP="003D13D9">
      <w:pPr>
        <w:rPr>
          <w:lang w:val="en-GB"/>
        </w:rPr>
      </w:pPr>
    </w:p>
    <w:sectPr w:rsidR="00C464A8" w:rsidRPr="00C464A8" w:rsidSect="005019BD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1A9C8" w14:textId="77777777" w:rsidR="00F87CB0" w:rsidRDefault="00F87CB0">
      <w:pPr>
        <w:spacing w:before="0" w:after="0" w:line="240" w:lineRule="auto"/>
      </w:pPr>
      <w:r>
        <w:separator/>
      </w:r>
    </w:p>
  </w:endnote>
  <w:endnote w:type="continuationSeparator" w:id="0">
    <w:p w14:paraId="34647143" w14:textId="77777777" w:rsidR="00F87CB0" w:rsidRDefault="00F87CB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443AC" w14:textId="77777777" w:rsidR="001638F6" w:rsidRDefault="00844483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934F1C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D59F8" w14:textId="77777777" w:rsidR="00F87CB0" w:rsidRDefault="00F87CB0">
      <w:pPr>
        <w:spacing w:before="0" w:after="0" w:line="240" w:lineRule="auto"/>
      </w:pPr>
      <w:r>
        <w:separator/>
      </w:r>
    </w:p>
  </w:footnote>
  <w:footnote w:type="continuationSeparator" w:id="0">
    <w:p w14:paraId="19319EA3" w14:textId="77777777" w:rsidR="00F87CB0" w:rsidRDefault="00F87CB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221091560">
    <w:abstractNumId w:val="9"/>
  </w:num>
  <w:num w:numId="2" w16cid:durableId="1454792140">
    <w:abstractNumId w:val="9"/>
  </w:num>
  <w:num w:numId="3" w16cid:durableId="1272474281">
    <w:abstractNumId w:val="8"/>
  </w:num>
  <w:num w:numId="4" w16cid:durableId="1896310045">
    <w:abstractNumId w:val="8"/>
  </w:num>
  <w:num w:numId="5" w16cid:durableId="1782800902">
    <w:abstractNumId w:val="9"/>
  </w:num>
  <w:num w:numId="6" w16cid:durableId="132526421">
    <w:abstractNumId w:val="8"/>
  </w:num>
  <w:num w:numId="7" w16cid:durableId="586621328">
    <w:abstractNumId w:val="11"/>
  </w:num>
  <w:num w:numId="8" w16cid:durableId="892496727">
    <w:abstractNumId w:val="10"/>
  </w:num>
  <w:num w:numId="9" w16cid:durableId="101609319">
    <w:abstractNumId w:val="13"/>
  </w:num>
  <w:num w:numId="10" w16cid:durableId="729157751">
    <w:abstractNumId w:val="12"/>
  </w:num>
  <w:num w:numId="11" w16cid:durableId="1091585182">
    <w:abstractNumId w:val="15"/>
  </w:num>
  <w:num w:numId="12" w16cid:durableId="983392410">
    <w:abstractNumId w:val="14"/>
  </w:num>
  <w:num w:numId="13" w16cid:durableId="243687821">
    <w:abstractNumId w:val="7"/>
  </w:num>
  <w:num w:numId="14" w16cid:durableId="24261383">
    <w:abstractNumId w:val="6"/>
  </w:num>
  <w:num w:numId="15" w16cid:durableId="1272473023">
    <w:abstractNumId w:val="5"/>
  </w:num>
  <w:num w:numId="16" w16cid:durableId="1040016767">
    <w:abstractNumId w:val="4"/>
  </w:num>
  <w:num w:numId="17" w16cid:durableId="1794667041">
    <w:abstractNumId w:val="3"/>
  </w:num>
  <w:num w:numId="18" w16cid:durableId="1798184187">
    <w:abstractNumId w:val="2"/>
  </w:num>
  <w:num w:numId="19" w16cid:durableId="2080591391">
    <w:abstractNumId w:val="1"/>
  </w:num>
  <w:num w:numId="20" w16cid:durableId="574357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3D9"/>
    <w:rsid w:val="0005069E"/>
    <w:rsid w:val="000748AA"/>
    <w:rsid w:val="000D4FF4"/>
    <w:rsid w:val="00101A18"/>
    <w:rsid w:val="001638F6"/>
    <w:rsid w:val="00181500"/>
    <w:rsid w:val="001A2000"/>
    <w:rsid w:val="001D10B8"/>
    <w:rsid w:val="001F2C81"/>
    <w:rsid w:val="00201EE3"/>
    <w:rsid w:val="00206B7B"/>
    <w:rsid w:val="00261871"/>
    <w:rsid w:val="002A32A8"/>
    <w:rsid w:val="002C3095"/>
    <w:rsid w:val="003209D6"/>
    <w:rsid w:val="00334A73"/>
    <w:rsid w:val="003422FF"/>
    <w:rsid w:val="00345FB8"/>
    <w:rsid w:val="003467AA"/>
    <w:rsid w:val="00346A63"/>
    <w:rsid w:val="00370794"/>
    <w:rsid w:val="003974D3"/>
    <w:rsid w:val="003D13D9"/>
    <w:rsid w:val="003F5990"/>
    <w:rsid w:val="004400C6"/>
    <w:rsid w:val="0044651C"/>
    <w:rsid w:val="004815C6"/>
    <w:rsid w:val="004952C4"/>
    <w:rsid w:val="004E792A"/>
    <w:rsid w:val="004F26D7"/>
    <w:rsid w:val="005019BD"/>
    <w:rsid w:val="005A1C5A"/>
    <w:rsid w:val="005C5F8D"/>
    <w:rsid w:val="005E0779"/>
    <w:rsid w:val="005E500D"/>
    <w:rsid w:val="005F41DE"/>
    <w:rsid w:val="00620628"/>
    <w:rsid w:val="00651DB3"/>
    <w:rsid w:val="00685117"/>
    <w:rsid w:val="00690EFD"/>
    <w:rsid w:val="006C7BF2"/>
    <w:rsid w:val="006D33B6"/>
    <w:rsid w:val="006F1491"/>
    <w:rsid w:val="007021DE"/>
    <w:rsid w:val="00731CAE"/>
    <w:rsid w:val="00732607"/>
    <w:rsid w:val="0074501E"/>
    <w:rsid w:val="007B0D15"/>
    <w:rsid w:val="007C5EBE"/>
    <w:rsid w:val="00800E57"/>
    <w:rsid w:val="00844483"/>
    <w:rsid w:val="00862A7D"/>
    <w:rsid w:val="00894573"/>
    <w:rsid w:val="0093200D"/>
    <w:rsid w:val="00934F1C"/>
    <w:rsid w:val="009A1E44"/>
    <w:rsid w:val="009D1124"/>
    <w:rsid w:val="009D2231"/>
    <w:rsid w:val="00A122DB"/>
    <w:rsid w:val="00A16604"/>
    <w:rsid w:val="00A17108"/>
    <w:rsid w:val="00AA73F0"/>
    <w:rsid w:val="00AD165F"/>
    <w:rsid w:val="00B2587D"/>
    <w:rsid w:val="00B46629"/>
    <w:rsid w:val="00B46D07"/>
    <w:rsid w:val="00B47B7A"/>
    <w:rsid w:val="00B646B8"/>
    <w:rsid w:val="00BE7B9B"/>
    <w:rsid w:val="00C464A8"/>
    <w:rsid w:val="00C80BD4"/>
    <w:rsid w:val="00CB754C"/>
    <w:rsid w:val="00CF3A42"/>
    <w:rsid w:val="00D05866"/>
    <w:rsid w:val="00D32FBE"/>
    <w:rsid w:val="00D5413C"/>
    <w:rsid w:val="00DC07A3"/>
    <w:rsid w:val="00E11B8A"/>
    <w:rsid w:val="00E46A40"/>
    <w:rsid w:val="00E47672"/>
    <w:rsid w:val="00EB366C"/>
    <w:rsid w:val="00EB55F3"/>
    <w:rsid w:val="00EE6249"/>
    <w:rsid w:val="00F465A7"/>
    <w:rsid w:val="00F56615"/>
    <w:rsid w:val="00F677F9"/>
    <w:rsid w:val="00F87CB0"/>
    <w:rsid w:val="00FD1504"/>
    <w:rsid w:val="00FD37B9"/>
    <w:rsid w:val="00FE1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CCE603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rPr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Heading1Char">
    <w:name w:val="Heading 1 Char"/>
    <w:basedOn w:val="DefaultParagraphFont"/>
    <w:link w:val="Heading1"/>
    <w:uiPriority w:val="4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ListBullet">
    <w:name w:val="List Bullet"/>
    <w:basedOn w:val="Normal"/>
    <w:uiPriority w:val="7"/>
    <w:rsid w:val="00101A18"/>
    <w:pPr>
      <w:numPr>
        <w:numId w:val="5"/>
      </w:numPr>
    </w:pPr>
  </w:style>
  <w:style w:type="paragraph" w:styleId="ListNumber">
    <w:name w:val="List Number"/>
    <w:basedOn w:val="Normal"/>
    <w:uiPriority w:val="5"/>
    <w:unhideWhenUsed/>
    <w:pPr>
      <w:numPr>
        <w:numId w:val="6"/>
      </w:numPr>
      <w:contextualSpacing/>
    </w:pPr>
  </w:style>
  <w:style w:type="paragraph" w:styleId="Title">
    <w:name w:val="Title"/>
    <w:basedOn w:val="Normal"/>
    <w:link w:val="Title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E47672"/>
    <w:pPr>
      <w:numPr>
        <w:ilvl w:val="1"/>
      </w:numPr>
      <w:spacing w:before="300" w:after="40"/>
      <w:ind w:left="630"/>
      <w:contextualSpacing/>
    </w:pPr>
    <w:rPr>
      <w:rFonts w:eastAsiaTheme="majorEastAsia" w:cstheme="majorBidi"/>
      <w:caps/>
      <w:color w:val="006683" w:themeColor="accent1"/>
      <w:sz w:val="36"/>
      <w:szCs w:val="26"/>
    </w:rPr>
  </w:style>
  <w:style w:type="character" w:customStyle="1" w:styleId="SubtitleChar">
    <w:name w:val="Subtitle Char"/>
    <w:basedOn w:val="DefaultParagraphFont"/>
    <w:link w:val="Subtitle"/>
    <w:uiPriority w:val="3"/>
    <w:rsid w:val="00E47672"/>
    <w:rPr>
      <w:rFonts w:eastAsiaTheme="majorEastAsia" w:cstheme="majorBidi"/>
      <w:caps/>
      <w:color w:val="006683" w:themeColor="accent1"/>
      <w:sz w:val="36"/>
      <w:szCs w:val="26"/>
    </w:rPr>
  </w:style>
  <w:style w:type="paragraph" w:customStyle="1" w:styleId="Photo">
    <w:name w:val="Photo"/>
    <w:basedOn w:val="Normal"/>
    <w:uiPriority w:val="1"/>
    <w:semiHidden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semiHidden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E47672"/>
    <w:rPr>
      <w:color w:val="767171" w:themeColor="background2" w:themeShade="80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semiHidden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  <w:style w:type="paragraph" w:customStyle="1" w:styleId="Style1">
    <w:name w:val="Style1"/>
    <w:basedOn w:val="Title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paragraph" w:customStyle="1" w:styleId="Tableofcontents">
    <w:name w:val="Table of contents"/>
    <w:basedOn w:val="Normal"/>
    <w:next w:val="Normal"/>
    <w:qFormat/>
    <w:rsid w:val="003D13D9"/>
    <w:pPr>
      <w:spacing w:before="480" w:after="120" w:line="240" w:lineRule="exact"/>
    </w:pPr>
    <w:rPr>
      <w:rFonts w:ascii="Verdana" w:eastAsia="Times New Roman" w:hAnsi="Verdana" w:cs="Arial"/>
      <w:color w:val="0095D6"/>
      <w:sz w:val="24"/>
      <w:szCs w:val="24"/>
      <w:lang w:val="en-GB" w:eastAsia="en-US"/>
    </w:rPr>
  </w:style>
  <w:style w:type="table" w:customStyle="1" w:styleId="TableGrid1">
    <w:name w:val="Table Grid1"/>
    <w:basedOn w:val="TableNormal"/>
    <w:next w:val="TableGrid"/>
    <w:rsid w:val="003D13D9"/>
    <w:pPr>
      <w:widowControl w:val="0"/>
      <w:spacing w:before="0" w:after="0" w:line="240" w:lineRule="atLeast"/>
    </w:pPr>
    <w:rPr>
      <w:rFonts w:ascii="Times New Roman" w:eastAsia="Times New Roman" w:hAnsi="Times New Roman" w:cs="Times New Roman"/>
      <w:color w:val="auto"/>
      <w:sz w:val="20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rsid w:val="00C464A8"/>
    <w:pPr>
      <w:widowControl w:val="0"/>
      <w:spacing w:before="0" w:after="0" w:line="240" w:lineRule="atLeast"/>
    </w:pPr>
    <w:rPr>
      <w:rFonts w:ascii="Times New Roman" w:eastAsia="Times New Roman" w:hAnsi="Times New Roman" w:cs="Times New Roman"/>
      <w:color w:val="auto"/>
      <w:sz w:val="20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6187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5F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3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://bugs.scoalainformala.ro/view.php?id=6855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://bugs.scoalainformala.ro/view.php?id=6869" TargetMode="Externa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b\AppData\Local\Microsoft\Office\16.0\DTS\en-US%7b45EEA735-3967-4DAD-B5FD-669707F3A666%7d\%7bC5A4A8D2-D95A-4169-813C-CEC00EBFBE7D%7dtf16392938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4403C3CC304C93BB63433FB538E2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631B52-0573-4BCE-A1FD-79CE390C691B}"/>
      </w:docPartPr>
      <w:docPartBody>
        <w:p w:rsidR="00774155" w:rsidRDefault="00000000">
          <w:pPr>
            <w:pStyle w:val="1B4403C3CC304C93BB63433FB538E294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2EF8A5D00E1041C7AEAA4CAAF4909F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56EDBA-9A50-4CEB-8EFC-17CFCB16DBAD}"/>
      </w:docPartPr>
      <w:docPartBody>
        <w:p w:rsidR="00774155" w:rsidRDefault="00000000">
          <w:pPr>
            <w:pStyle w:val="2EF8A5D00E1041C7AEAA4CAAF4909F38"/>
          </w:pPr>
          <w:r w:rsidRPr="00E47672">
            <w:t>Court Role and Structure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47105375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232"/>
    <w:rsid w:val="001F7126"/>
    <w:rsid w:val="002C4232"/>
    <w:rsid w:val="00774155"/>
    <w:rsid w:val="0077496F"/>
    <w:rsid w:val="00811BD2"/>
    <w:rsid w:val="00DB6DC3"/>
    <w:rsid w:val="00F30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eastAsia="ja-JP"/>
    </w:rPr>
  </w:style>
  <w:style w:type="paragraph" w:customStyle="1" w:styleId="1B4403C3CC304C93BB63433FB538E294">
    <w:name w:val="1B4403C3CC304C93BB63433FB538E294"/>
  </w:style>
  <w:style w:type="paragraph" w:customStyle="1" w:styleId="2EF8A5D00E1041C7AEAA4CAAF4909F38">
    <w:name w:val="2EF8A5D00E1041C7AEAA4CAAF4909F38"/>
  </w:style>
  <w:style w:type="paragraph" w:styleId="ListBullet">
    <w:name w:val="List Bullet"/>
    <w:basedOn w:val="Normal"/>
    <w:uiPriority w:val="7"/>
    <w:pPr>
      <w:numPr>
        <w:numId w:val="1"/>
      </w:numPr>
      <w:spacing w:before="120" w:after="200" w:line="264" w:lineRule="auto"/>
    </w:pPr>
    <w:rPr>
      <w:color w:val="767171" w:themeColor="background2" w:themeShade="80"/>
      <w:lang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{C5A4A8D2-D95A-4169-813C-CEC00EBFBE7D}tf16392938_win32</Template>
  <TotalTime>0</TotalTime>
  <Pages>7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2023-04-06T09:51:00Z</dcterms:created>
  <dcterms:modified xsi:type="dcterms:W3CDTF">2023-04-13T09:41:00Z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